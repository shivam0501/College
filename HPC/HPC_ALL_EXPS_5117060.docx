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39CD7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Shivam Tiwari</w:t>
      </w:r>
    </w:p>
    <w:p w14:paraId="17A4B601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24E70C4C" w14:textId="77777777" w:rsidR="00817F59" w:rsidRDefault="00817F59">
      <w:pPr>
        <w:pStyle w:val="Standard"/>
      </w:pPr>
    </w:p>
    <w:p w14:paraId="4ECF8179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1</w:t>
      </w:r>
    </w:p>
    <w:p w14:paraId="09A6CBD6" w14:textId="77777777" w:rsidR="00817F59" w:rsidRDefault="00817F59">
      <w:pPr>
        <w:pStyle w:val="Standard"/>
      </w:pPr>
    </w:p>
    <w:p w14:paraId="5EE69227" w14:textId="77777777" w:rsidR="00817F59" w:rsidRDefault="00134F0C">
      <w:pPr>
        <w:pStyle w:val="Standard"/>
      </w:pPr>
      <w:r>
        <w:rPr>
          <w:b/>
          <w:bCs/>
        </w:rPr>
        <w:t>Aim</w:t>
      </w:r>
      <w:r>
        <w:t xml:space="preserve">: Execution of Simple Hello Word program on MPI platform.  </w:t>
      </w:r>
    </w:p>
    <w:p w14:paraId="4E81D1F6" w14:textId="77777777" w:rsidR="00817F59" w:rsidRDefault="00817F59">
      <w:pPr>
        <w:pStyle w:val="Standard"/>
      </w:pPr>
    </w:p>
    <w:p w14:paraId="6560A48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"mpi.h"</w:t>
      </w:r>
    </w:p>
    <w:p w14:paraId="4793D66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0D95430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 int argc, char *argv[] )</w:t>
      </w:r>
    </w:p>
    <w:p w14:paraId="323A197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9EF0E7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rank, size;</w:t>
      </w:r>
    </w:p>
    <w:p w14:paraId="6309F1B2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0F8A223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MPI_Init( </w:t>
      </w:r>
      <w:r>
        <w:rPr>
          <w:rFonts w:ascii="Courier New" w:hAnsi="Courier New" w:cs="Courier New"/>
        </w:rPr>
        <w:t>&amp;argc, &amp;argv );</w:t>
      </w:r>
    </w:p>
    <w:p w14:paraId="414E743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MPI_Comm_rank( MPI_COMM_WORLD, &amp;rank );</w:t>
      </w:r>
    </w:p>
    <w:p w14:paraId="79CC2CB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MPI_Comm_size( MPI_COMM_WORLD, &amp;size );</w:t>
      </w:r>
    </w:p>
    <w:p w14:paraId="28DCCCD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 "Hello World from process %d of %d\n", rank, size );</w:t>
      </w:r>
    </w:p>
    <w:p w14:paraId="39AC065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MPI_Finalize();</w:t>
      </w:r>
    </w:p>
    <w:p w14:paraId="177BF91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0A0FDE1F" w14:textId="77777777" w:rsidR="00817F59" w:rsidRDefault="00134F0C">
      <w:pPr>
        <w:pStyle w:val="Standard"/>
      </w:pPr>
      <w:r>
        <w:rPr>
          <w:rFonts w:ascii="Courier New" w:hAnsi="Courier New" w:cs="Courier New"/>
        </w:rPr>
        <w:t>}</w:t>
      </w:r>
    </w:p>
    <w:p w14:paraId="1DC8FAEB" w14:textId="77777777" w:rsidR="00817F59" w:rsidRDefault="00817F59">
      <w:pPr>
        <w:pStyle w:val="Standard"/>
      </w:pPr>
    </w:p>
    <w:p w14:paraId="424ED0EE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B81A3" wp14:editId="7C4900E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64B1FFD8" w14:textId="77777777" w:rsidR="00817F59" w:rsidRDefault="00817F59">
      <w:pPr>
        <w:pStyle w:val="Standard"/>
      </w:pPr>
    </w:p>
    <w:p w14:paraId="1BB0E2F4" w14:textId="77777777" w:rsidR="00817F59" w:rsidRDefault="00817F59">
      <w:pPr>
        <w:pStyle w:val="Standard"/>
      </w:pPr>
    </w:p>
    <w:p w14:paraId="6BFF6A2D" w14:textId="77777777" w:rsidR="00817F59" w:rsidRDefault="00817F59">
      <w:pPr>
        <w:pStyle w:val="Standard"/>
      </w:pPr>
    </w:p>
    <w:p w14:paraId="409941C0" w14:textId="77777777" w:rsidR="00817F59" w:rsidRDefault="00817F59">
      <w:pPr>
        <w:pStyle w:val="Standard"/>
      </w:pPr>
    </w:p>
    <w:p w14:paraId="527C30E6" w14:textId="77777777" w:rsidR="00817F59" w:rsidRDefault="00817F59">
      <w:pPr>
        <w:pStyle w:val="Standard"/>
      </w:pPr>
    </w:p>
    <w:p w14:paraId="016CD2B5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Shivam Tiwari</w:t>
      </w:r>
    </w:p>
    <w:p w14:paraId="46DC137D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03E482EC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2</w:t>
      </w:r>
    </w:p>
    <w:p w14:paraId="707F54E0" w14:textId="77777777" w:rsidR="00817F59" w:rsidRDefault="00817F59">
      <w:pPr>
        <w:pStyle w:val="Standard"/>
      </w:pPr>
    </w:p>
    <w:p w14:paraId="5FE7F79B" w14:textId="77777777" w:rsidR="00817F59" w:rsidRDefault="00134F0C">
      <w:pPr>
        <w:pStyle w:val="Standard"/>
      </w:pPr>
      <w:r>
        <w:rPr>
          <w:b/>
          <w:bCs/>
        </w:rPr>
        <w:t>Aim:</w:t>
      </w:r>
      <w:r>
        <w:t xml:space="preserve"> </w:t>
      </w:r>
      <w:r>
        <w:rPr>
          <w:sz w:val="26"/>
          <w:szCs w:val="26"/>
        </w:rPr>
        <w:t>a. Program to send and receive data to/from processors using MPI.</w:t>
      </w:r>
    </w:p>
    <w:p w14:paraId="6112D43E" w14:textId="77777777" w:rsidR="00817F59" w:rsidRDefault="00134F0C">
      <w:pPr>
        <w:pStyle w:val="Standard"/>
        <w:ind w:left="709" w:hanging="142"/>
        <w:rPr>
          <w:sz w:val="26"/>
          <w:szCs w:val="26"/>
        </w:rPr>
      </w:pPr>
      <w:r>
        <w:rPr>
          <w:sz w:val="26"/>
          <w:szCs w:val="26"/>
        </w:rPr>
        <w:t>b. Program illustrating Broadcast of data using MPI.</w:t>
      </w:r>
    </w:p>
    <w:p w14:paraId="2A652DAF" w14:textId="77777777" w:rsidR="00817F59" w:rsidRDefault="00817F59">
      <w:pPr>
        <w:pStyle w:val="Standard"/>
      </w:pPr>
    </w:p>
    <w:p w14:paraId="06966047" w14:textId="77777777" w:rsidR="00817F59" w:rsidRDefault="00817F59">
      <w:pPr>
        <w:pStyle w:val="Standard"/>
      </w:pPr>
    </w:p>
    <w:p w14:paraId="51F8452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"mpi.h"</w:t>
      </w:r>
    </w:p>
    <w:p w14:paraId="3C80EBD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38E368D3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07392D77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3791D44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 **argv)</w:t>
      </w:r>
    </w:p>
    <w:p w14:paraId="708A259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7ED05A8E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1A2EF7F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MPI_Init(NULL, NULL);</w:t>
      </w:r>
    </w:p>
    <w:p w14:paraId="16EC8F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 Find out </w:t>
      </w:r>
      <w:r>
        <w:rPr>
          <w:rFonts w:ascii="Courier New" w:hAnsi="Courier New" w:cs="Courier New"/>
        </w:rPr>
        <w:t>rank, size</w:t>
      </w:r>
    </w:p>
    <w:p w14:paraId="0C3FC0F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world_rank;</w:t>
      </w:r>
    </w:p>
    <w:p w14:paraId="04DAD19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MPI_Comm_rank(MPI_COMM_WORLD, &amp;world_rank);</w:t>
      </w:r>
    </w:p>
    <w:p w14:paraId="59A6A1F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world_size;</w:t>
      </w:r>
    </w:p>
    <w:p w14:paraId="68A01EA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MPI_Comm_size(MPI_COMM_WORLD, &amp;world_size);</w:t>
      </w:r>
    </w:p>
    <w:p w14:paraId="61C3CC2B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2F7C8AF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number;</w:t>
      </w:r>
    </w:p>
    <w:p w14:paraId="57EC6E3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(world_rank == 0) {</w:t>
      </w:r>
    </w:p>
    <w:p w14:paraId="244DF6B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number = -1;</w:t>
      </w:r>
    </w:p>
    <w:p w14:paraId="5DFDF10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MPI_Send(&amp;number, 1, MPI_INT, 1, 0, MPI_COMM_WORLD);</w:t>
      </w:r>
    </w:p>
    <w:p w14:paraId="721404E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MPI_Send(&amp;numbe</w:t>
      </w:r>
      <w:r>
        <w:rPr>
          <w:rFonts w:ascii="Courier New" w:hAnsi="Courier New" w:cs="Courier New"/>
        </w:rPr>
        <w:t>r, 1, MPI_INT, 2, 0, MPI_COMM_WORLD);</w:t>
      </w:r>
    </w:p>
    <w:p w14:paraId="050E46E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if (world_rank == 1) {</w:t>
      </w:r>
    </w:p>
    <w:p w14:paraId="0FC2CBF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MPI_Recv(&amp;number, 1, MPI_INT, 0, 0, MPI_COMM_WORLD,</w:t>
      </w:r>
    </w:p>
    <w:p w14:paraId="3F1841A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MPI_STATUS_IGNORE);</w:t>
      </w:r>
    </w:p>
    <w:p w14:paraId="209AE1C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1 received number %d from process 0\n",</w:t>
      </w:r>
    </w:p>
    <w:p w14:paraId="70D582A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number);</w:t>
      </w:r>
    </w:p>
    <w:p w14:paraId="4A01892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7F739D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(world_rank =</w:t>
      </w:r>
      <w:r>
        <w:rPr>
          <w:rFonts w:ascii="Courier New" w:hAnsi="Courier New" w:cs="Courier New"/>
        </w:rPr>
        <w:t>= 2) {</w:t>
      </w:r>
    </w:p>
    <w:p w14:paraId="2273C2E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MPI_Recv(&amp;number, 1, MPI_INT, 0, 0, MPI_COMM_WORLD,</w:t>
      </w:r>
    </w:p>
    <w:p w14:paraId="4E09F0A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MPI_STATUS_IGNORE);</w:t>
      </w:r>
    </w:p>
    <w:p w14:paraId="6E62792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2 received number %d from process 0\n",</w:t>
      </w:r>
    </w:p>
    <w:p w14:paraId="52CFC83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number);</w:t>
      </w:r>
    </w:p>
    <w:p w14:paraId="0841564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D97A94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MPI_Finalize();</w:t>
      </w:r>
    </w:p>
    <w:p w14:paraId="4E45C73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65F821D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7B37B415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23048E8E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7B4DB6A" wp14:editId="105233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2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00DD9A0F" w14:textId="77777777" w:rsidR="00817F59" w:rsidRDefault="00817F59">
      <w:pPr>
        <w:pStyle w:val="Standard"/>
      </w:pPr>
    </w:p>
    <w:p w14:paraId="506BD4F7" w14:textId="77777777" w:rsidR="00817F59" w:rsidRDefault="00817F59">
      <w:pPr>
        <w:pStyle w:val="Standard"/>
      </w:pPr>
    </w:p>
    <w:p w14:paraId="53D5E551" w14:textId="77777777" w:rsidR="00817F59" w:rsidRDefault="00817F59">
      <w:pPr>
        <w:pStyle w:val="Standard"/>
      </w:pPr>
    </w:p>
    <w:p w14:paraId="4FCB34B5" w14:textId="77777777" w:rsidR="00817F59" w:rsidRDefault="00817F59">
      <w:pPr>
        <w:pStyle w:val="Standard"/>
      </w:pPr>
    </w:p>
    <w:p w14:paraId="41B1ED41" w14:textId="77777777" w:rsidR="00817F59" w:rsidRDefault="00817F59">
      <w:pPr>
        <w:pStyle w:val="Standard"/>
      </w:pPr>
    </w:p>
    <w:p w14:paraId="61E7A6DC" w14:textId="77777777" w:rsidR="00817F59" w:rsidRDefault="00817F59">
      <w:pPr>
        <w:pStyle w:val="Standard"/>
      </w:pPr>
    </w:p>
    <w:p w14:paraId="0EF9345F" w14:textId="77777777" w:rsidR="00817F59" w:rsidRDefault="00817F59">
      <w:pPr>
        <w:pStyle w:val="Standard"/>
      </w:pPr>
    </w:p>
    <w:p w14:paraId="095AC9F3" w14:textId="77777777" w:rsidR="00817F59" w:rsidRDefault="00817F59">
      <w:pPr>
        <w:pStyle w:val="Standard"/>
      </w:pPr>
    </w:p>
    <w:p w14:paraId="7B0233E9" w14:textId="77777777" w:rsidR="00817F59" w:rsidRDefault="00817F59">
      <w:pPr>
        <w:pStyle w:val="Standard"/>
      </w:pPr>
    </w:p>
    <w:p w14:paraId="1E8E5A2C" w14:textId="77777777" w:rsidR="00817F59" w:rsidRDefault="00817F59">
      <w:pPr>
        <w:pStyle w:val="Standard"/>
      </w:pPr>
    </w:p>
    <w:p w14:paraId="56260C72" w14:textId="77777777" w:rsidR="00817F59" w:rsidRDefault="00817F59">
      <w:pPr>
        <w:pStyle w:val="Standard"/>
      </w:pPr>
    </w:p>
    <w:p w14:paraId="0CB84FAD" w14:textId="77777777" w:rsidR="00817F59" w:rsidRDefault="00817F59">
      <w:pPr>
        <w:pStyle w:val="Standard"/>
      </w:pPr>
    </w:p>
    <w:p w14:paraId="15D566A8" w14:textId="77777777" w:rsidR="00817F59" w:rsidRDefault="00817F59">
      <w:pPr>
        <w:pStyle w:val="Standard"/>
      </w:pPr>
    </w:p>
    <w:p w14:paraId="36D00776" w14:textId="77777777" w:rsidR="00817F59" w:rsidRDefault="00817F59">
      <w:pPr>
        <w:pStyle w:val="Standard"/>
      </w:pPr>
    </w:p>
    <w:p w14:paraId="65BAF7D5" w14:textId="77777777" w:rsidR="00817F59" w:rsidRDefault="00817F59">
      <w:pPr>
        <w:pStyle w:val="Standard"/>
      </w:pPr>
    </w:p>
    <w:p w14:paraId="50C28889" w14:textId="77777777" w:rsidR="00817F59" w:rsidRDefault="00817F59">
      <w:pPr>
        <w:pStyle w:val="Standard"/>
      </w:pPr>
    </w:p>
    <w:p w14:paraId="51FCC7A9" w14:textId="77777777" w:rsidR="00817F59" w:rsidRDefault="00817F59">
      <w:pPr>
        <w:pStyle w:val="Standard"/>
      </w:pPr>
    </w:p>
    <w:p w14:paraId="69847AB4" w14:textId="77777777" w:rsidR="00817F59" w:rsidRDefault="00817F59">
      <w:pPr>
        <w:pStyle w:val="Standard"/>
      </w:pPr>
    </w:p>
    <w:p w14:paraId="1A644334" w14:textId="77777777" w:rsidR="00817F59" w:rsidRDefault="00817F59">
      <w:pPr>
        <w:pStyle w:val="Standard"/>
      </w:pPr>
    </w:p>
    <w:p w14:paraId="1372E661" w14:textId="77777777" w:rsidR="00817F59" w:rsidRDefault="00817F59">
      <w:pPr>
        <w:pStyle w:val="Standard"/>
      </w:pPr>
    </w:p>
    <w:p w14:paraId="39FCCB77" w14:textId="77777777" w:rsidR="00817F59" w:rsidRDefault="00817F59">
      <w:pPr>
        <w:pStyle w:val="Standard"/>
      </w:pPr>
    </w:p>
    <w:p w14:paraId="32165EDC" w14:textId="77777777" w:rsidR="00817F59" w:rsidRDefault="00817F59">
      <w:pPr>
        <w:pStyle w:val="Standard"/>
      </w:pPr>
    </w:p>
    <w:p w14:paraId="1F41F477" w14:textId="77777777" w:rsidR="00817F59" w:rsidRDefault="00817F59">
      <w:pPr>
        <w:pStyle w:val="Standard"/>
      </w:pPr>
    </w:p>
    <w:p w14:paraId="404C4B34" w14:textId="77777777" w:rsidR="00817F59" w:rsidRDefault="00817F59">
      <w:pPr>
        <w:pStyle w:val="Standard"/>
      </w:pPr>
    </w:p>
    <w:p w14:paraId="49EDD8CA" w14:textId="77777777" w:rsidR="00817F59" w:rsidRDefault="00817F59">
      <w:pPr>
        <w:pStyle w:val="Standard"/>
      </w:pPr>
    </w:p>
    <w:p w14:paraId="44A2A17D" w14:textId="77777777" w:rsidR="00817F59" w:rsidRDefault="00817F59">
      <w:pPr>
        <w:pStyle w:val="Standard"/>
      </w:pPr>
    </w:p>
    <w:p w14:paraId="2E1A05AA" w14:textId="77777777" w:rsidR="00817F59" w:rsidRDefault="00134F0C">
      <w:pPr>
        <w:pStyle w:val="Standard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b. Program </w:t>
      </w:r>
      <w:r>
        <w:rPr>
          <w:b/>
          <w:bCs/>
          <w:sz w:val="26"/>
          <w:szCs w:val="26"/>
        </w:rPr>
        <w:t>illustrating Broadcast of data using MPI.</w:t>
      </w:r>
    </w:p>
    <w:p w14:paraId="375808A6" w14:textId="77777777" w:rsidR="00817F59" w:rsidRDefault="00817F59">
      <w:pPr>
        <w:pStyle w:val="Standard"/>
      </w:pPr>
    </w:p>
    <w:p w14:paraId="4750A37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7B9CF4C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4F679EF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&lt;mpi.h&gt;</w:t>
      </w:r>
    </w:p>
    <w:p w14:paraId="5549F20C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10D7966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my_bcast(void* data, int count, MPI_Datatype datatype, int root,</w:t>
      </w:r>
    </w:p>
    <w:p w14:paraId="39B25B7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MPI_Comm communicator) {</w:t>
      </w:r>
    </w:p>
    <w:p w14:paraId="0A6BC0D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world_rank;</w:t>
      </w:r>
    </w:p>
    <w:p w14:paraId="62D1E56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>MPI_Comm_rank(communicator, &amp;world_rank);</w:t>
      </w:r>
    </w:p>
    <w:p w14:paraId="295B60F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world_size;</w:t>
      </w:r>
    </w:p>
    <w:p w14:paraId="31A3997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MPI_Comm_size(communicator, &amp;world_size);</w:t>
      </w:r>
    </w:p>
    <w:p w14:paraId="6C42DA0B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5BB3CF3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(world_rank == root) {</w:t>
      </w:r>
    </w:p>
    <w:p w14:paraId="1C20FDC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If we are the root process, send our data to everyone</w:t>
      </w:r>
    </w:p>
    <w:p w14:paraId="38B530E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i;</w:t>
      </w:r>
    </w:p>
    <w:p w14:paraId="1A221E2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(i = 0; i &lt; world_size; i++) {</w:t>
      </w:r>
    </w:p>
    <w:p w14:paraId="29EBB14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</w:t>
      </w:r>
      <w:r>
        <w:rPr>
          <w:rFonts w:ascii="Courier New" w:hAnsi="Courier New" w:cs="Courier New"/>
        </w:rPr>
        <w:t>(i != world_rank) {</w:t>
      </w:r>
    </w:p>
    <w:p w14:paraId="51FC0AD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MPI_Send(data, count, datatype, i, 0, communicator);</w:t>
      </w:r>
    </w:p>
    <w:p w14:paraId="4D37C59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14:paraId="6FA457F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ECFB9A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14:paraId="52133A5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If we are a receiver process, receive the data from the root</w:t>
      </w:r>
    </w:p>
    <w:p w14:paraId="46B1747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MPI_Recv(data, count, datatype, root, 0, communicator, MPI_STATUS_IGNORE);</w:t>
      </w:r>
    </w:p>
    <w:p w14:paraId="20CEE6A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3C738F8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856E9DE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7956B4B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char** argv) {</w:t>
      </w:r>
    </w:p>
    <w:p w14:paraId="0E601D9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MPI_Init(NULL, NULL);</w:t>
      </w:r>
    </w:p>
    <w:p w14:paraId="185AD6A3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6FE8DCF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world_rank;</w:t>
      </w:r>
    </w:p>
    <w:p w14:paraId="5371E0F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MPI_Comm_rank(MPI_COMM_WORLD, &amp;world_rank);</w:t>
      </w:r>
    </w:p>
    <w:p w14:paraId="52CF8F6F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7FBE884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data;</w:t>
      </w:r>
    </w:p>
    <w:p w14:paraId="4B7E649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(world_rank == 0) {</w:t>
      </w:r>
    </w:p>
    <w:p w14:paraId="4AE6684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data = 100;</w:t>
      </w:r>
    </w:p>
    <w:p w14:paraId="043C0B3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0 broadcasting data %d\n", data);</w:t>
      </w:r>
    </w:p>
    <w:p w14:paraId="0E87347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>my_bcast(&amp;data, 1, MPI_INT, 0, MPI_COMM_WORLD);</w:t>
      </w:r>
    </w:p>
    <w:p w14:paraId="73F594B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else {</w:t>
      </w:r>
    </w:p>
    <w:p w14:paraId="2F584E7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my_bcast(&amp;data, 1, MPI_INT, 0, MPI_COMM_WORLD);</w:t>
      </w:r>
    </w:p>
    <w:p w14:paraId="69C6CE1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%d received data %d from root process\n", world_rank, data);</w:t>
      </w:r>
    </w:p>
    <w:p w14:paraId="0ADC742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46603643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740E701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MPI_Finalize();</w:t>
      </w:r>
    </w:p>
    <w:p w14:paraId="68F02F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15D096A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493F1581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83D0A6" wp14:editId="27E839F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3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1428C238" w14:textId="77777777" w:rsidR="00817F59" w:rsidRDefault="00817F59">
      <w:pPr>
        <w:pStyle w:val="Standard"/>
      </w:pPr>
    </w:p>
    <w:p w14:paraId="7AAF9556" w14:textId="77777777" w:rsidR="00817F59" w:rsidRDefault="00817F59">
      <w:pPr>
        <w:pStyle w:val="Standard"/>
      </w:pPr>
    </w:p>
    <w:p w14:paraId="3D0110E2" w14:textId="77777777" w:rsidR="00817F59" w:rsidRDefault="00817F59">
      <w:pPr>
        <w:pStyle w:val="Standard"/>
      </w:pPr>
    </w:p>
    <w:p w14:paraId="6CF185B1" w14:textId="77777777" w:rsidR="00817F59" w:rsidRDefault="00817F59">
      <w:pPr>
        <w:pStyle w:val="Standard"/>
      </w:pPr>
    </w:p>
    <w:p w14:paraId="08A2BE1B" w14:textId="77777777" w:rsidR="00817F59" w:rsidRDefault="00817F59">
      <w:pPr>
        <w:pStyle w:val="Standard"/>
      </w:pPr>
    </w:p>
    <w:p w14:paraId="6663CD60" w14:textId="77777777" w:rsidR="00817F59" w:rsidRDefault="00817F59">
      <w:pPr>
        <w:pStyle w:val="Standard"/>
      </w:pPr>
    </w:p>
    <w:p w14:paraId="1DCAC53A" w14:textId="77777777" w:rsidR="00817F59" w:rsidRDefault="00817F59">
      <w:pPr>
        <w:pStyle w:val="Standard"/>
      </w:pPr>
    </w:p>
    <w:p w14:paraId="06FD0463" w14:textId="77777777" w:rsidR="00817F59" w:rsidRDefault="00817F59">
      <w:pPr>
        <w:pStyle w:val="Standard"/>
      </w:pPr>
    </w:p>
    <w:p w14:paraId="339DF3ED" w14:textId="77777777" w:rsidR="00817F59" w:rsidRDefault="00817F59">
      <w:pPr>
        <w:pStyle w:val="Standard"/>
      </w:pPr>
    </w:p>
    <w:p w14:paraId="4DA39A26" w14:textId="77777777" w:rsidR="00817F59" w:rsidRDefault="00817F59">
      <w:pPr>
        <w:pStyle w:val="Standard"/>
      </w:pPr>
    </w:p>
    <w:p w14:paraId="185D6F7C" w14:textId="77777777" w:rsidR="00817F59" w:rsidRDefault="00817F59">
      <w:pPr>
        <w:pStyle w:val="Standard"/>
      </w:pPr>
    </w:p>
    <w:p w14:paraId="538AAD0E" w14:textId="77777777" w:rsidR="00817F59" w:rsidRDefault="00817F59">
      <w:pPr>
        <w:pStyle w:val="Standard"/>
      </w:pPr>
    </w:p>
    <w:p w14:paraId="0A1DD718" w14:textId="77777777" w:rsidR="00817F59" w:rsidRDefault="00817F59">
      <w:pPr>
        <w:pStyle w:val="Standard"/>
      </w:pPr>
    </w:p>
    <w:p w14:paraId="35D16180" w14:textId="77777777" w:rsidR="00817F59" w:rsidRDefault="00817F59">
      <w:pPr>
        <w:pStyle w:val="Standard"/>
      </w:pPr>
    </w:p>
    <w:p w14:paraId="3C9644AA" w14:textId="77777777" w:rsidR="00817F59" w:rsidRDefault="00817F59">
      <w:pPr>
        <w:pStyle w:val="Standard"/>
      </w:pPr>
    </w:p>
    <w:p w14:paraId="6BD50D70" w14:textId="77777777" w:rsidR="00817F59" w:rsidRDefault="00817F59">
      <w:pPr>
        <w:pStyle w:val="Standard"/>
      </w:pPr>
    </w:p>
    <w:p w14:paraId="6771802A" w14:textId="77777777" w:rsidR="00817F59" w:rsidRDefault="00817F59">
      <w:pPr>
        <w:pStyle w:val="Standard"/>
      </w:pPr>
    </w:p>
    <w:p w14:paraId="084EBC7A" w14:textId="77777777" w:rsidR="00817F59" w:rsidRDefault="00817F59">
      <w:pPr>
        <w:pStyle w:val="Standard"/>
      </w:pPr>
    </w:p>
    <w:p w14:paraId="4FA15967" w14:textId="77777777" w:rsidR="00817F59" w:rsidRDefault="00817F59">
      <w:pPr>
        <w:pStyle w:val="Standard"/>
      </w:pPr>
    </w:p>
    <w:p w14:paraId="7BEFB063" w14:textId="77777777" w:rsidR="00817F59" w:rsidRDefault="00817F59">
      <w:pPr>
        <w:pStyle w:val="Standard"/>
      </w:pPr>
    </w:p>
    <w:p w14:paraId="354EBC5A" w14:textId="77777777" w:rsidR="00817F59" w:rsidRDefault="00817F59">
      <w:pPr>
        <w:pStyle w:val="Standard"/>
      </w:pPr>
    </w:p>
    <w:p w14:paraId="289CA23D" w14:textId="77777777" w:rsidR="00817F59" w:rsidRDefault="00817F59">
      <w:pPr>
        <w:pStyle w:val="Standard"/>
      </w:pPr>
    </w:p>
    <w:p w14:paraId="1C08B3F6" w14:textId="77777777" w:rsidR="00817F59" w:rsidRDefault="00817F59">
      <w:pPr>
        <w:pStyle w:val="Standard"/>
      </w:pPr>
    </w:p>
    <w:p w14:paraId="14ECA7E1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</w:t>
      </w:r>
      <w:r>
        <w:t>Shivam Tiwari</w:t>
      </w:r>
    </w:p>
    <w:p w14:paraId="55F12F77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20B6C212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3</w:t>
      </w:r>
    </w:p>
    <w:p w14:paraId="1E3FFE37" w14:textId="77777777" w:rsidR="00817F59" w:rsidRDefault="00817F59">
      <w:pPr>
        <w:pStyle w:val="PreformattedText"/>
      </w:pPr>
    </w:p>
    <w:p w14:paraId="18083702" w14:textId="77777777" w:rsidR="00817F59" w:rsidRDefault="00134F0C">
      <w:pPr>
        <w:pStyle w:val="PreformattedText"/>
      </w:pPr>
      <w:r>
        <w:rPr>
          <w:rStyle w:val="SourceText"/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>
        <w:rPr>
          <w:rStyle w:val="SourceText"/>
          <w:rFonts w:ascii="Times New Roman" w:hAnsi="Times New Roman" w:cs="Times New Roman"/>
          <w:sz w:val="24"/>
          <w:szCs w:val="24"/>
        </w:rPr>
        <w:t>To calculate factorial of a number.</w:t>
      </w:r>
    </w:p>
    <w:p w14:paraId="0E3315F4" w14:textId="77777777" w:rsidR="00817F59" w:rsidRDefault="00817F59">
      <w:pPr>
        <w:pStyle w:val="PreformattedText"/>
      </w:pPr>
    </w:p>
    <w:p w14:paraId="58DDFD64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>#include &lt;stdio.h&gt;</w:t>
      </w:r>
    </w:p>
    <w:p w14:paraId="574ED7AB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>#include &lt;stdlib.h&gt;</w:t>
      </w:r>
    </w:p>
    <w:p w14:paraId="06B49C02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>#include &lt;unistd.h&gt;</w:t>
      </w:r>
    </w:p>
    <w:p w14:paraId="59D1A6E2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>#include &lt;mpi.h&gt;</w:t>
      </w:r>
    </w:p>
    <w:p w14:paraId="5AFC01BE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>int main (int argc, char ** argv){</w:t>
      </w:r>
    </w:p>
    <w:p w14:paraId="10DBC778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int rank, size,tag=100;</w:t>
      </w:r>
    </w:p>
    <w:p w14:paraId="5A7FFA38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MPI_Init </w:t>
      </w:r>
      <w:r>
        <w:rPr>
          <w:rStyle w:val="SourceText"/>
          <w:rFonts w:ascii="Courier New" w:hAnsi="Courier New" w:cs="Courier New"/>
          <w:sz w:val="24"/>
          <w:szCs w:val="24"/>
        </w:rPr>
        <w:t>(&amp;argc, &amp;argv);  /* starts MPI */</w:t>
      </w:r>
    </w:p>
    <w:p w14:paraId="7AAF15F3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MPI_Comm_rank (MPI_COMM_WORLD, &amp;rank);    /* get current process id */</w:t>
      </w:r>
    </w:p>
    <w:p w14:paraId="29EA02CA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</w:t>
      </w:r>
    </w:p>
    <w:p w14:paraId="1179CE6F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if (rank == 0)</w:t>
      </w:r>
    </w:p>
    <w:p w14:paraId="08F14401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{</w:t>
      </w:r>
    </w:p>
    <w:p w14:paraId="2ACA9F60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int a[10]={1,2,3,4,5,6,7,8,9,10}; // the array with the values to calculate the factorial</w:t>
      </w:r>
    </w:p>
    <w:p w14:paraId="3A50E484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int fact[10] </w:t>
      </w:r>
      <w:r>
        <w:rPr>
          <w:rStyle w:val="SourceText"/>
          <w:rFonts w:ascii="Courier New" w:hAnsi="Courier New" w:cs="Courier New"/>
          <w:sz w:val="24"/>
          <w:szCs w:val="24"/>
        </w:rPr>
        <w:t>= {0}; // the array to store the results</w:t>
      </w:r>
    </w:p>
    <w:p w14:paraId="4C5B7019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MPI_Send(a, 10, MPI_INT,1,tag, MPI_COMM_WORLD); // the values</w:t>
      </w:r>
    </w:p>
    <w:p w14:paraId="6AE8483F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MPI_Recv(fact, 10, MPI_INT,1,tag, MPI_COMM_WORLD,MPI_STATUSES_IGNORE); // wait for the result</w:t>
      </w:r>
    </w:p>
    <w:p w14:paraId="6C287891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for(int i = 0; i &lt; 10; i++) // </w:t>
      </w:r>
      <w:r>
        <w:rPr>
          <w:rStyle w:val="SourceText"/>
          <w:rFonts w:ascii="Courier New" w:hAnsi="Courier New" w:cs="Courier New"/>
          <w:sz w:val="24"/>
          <w:szCs w:val="24"/>
        </w:rPr>
        <w:t>print the results;</w:t>
      </w:r>
    </w:p>
    <w:p w14:paraId="67A6513A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   printf("Process %d,Result=%d\n",rank, fact[i]);</w:t>
      </w:r>
    </w:p>
    <w:p w14:paraId="72871654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}</w:t>
      </w:r>
    </w:p>
    <w:p w14:paraId="437082CF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else if (rank == 1)</w:t>
      </w:r>
    </w:p>
    <w:p w14:paraId="4E57276D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{</w:t>
      </w:r>
    </w:p>
    <w:p w14:paraId="00904D7A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int a[10] = {0};</w:t>
      </w:r>
    </w:p>
    <w:p w14:paraId="3AF902BC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int fact[10] = {0};</w:t>
      </w:r>
    </w:p>
    <w:p w14:paraId="7DEAAFB9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MPI_Recv(a, 10, MPI_INT,0,tag, MPI_COMM_WORLD,MPI_STATUSES_IGNORE);</w:t>
      </w:r>
    </w:p>
    <w:p w14:paraId="2F64582D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for(int i</w:t>
      </w:r>
      <w:r>
        <w:rPr>
          <w:rStyle w:val="SourceText"/>
          <w:rFonts w:ascii="Courier New" w:hAnsi="Courier New" w:cs="Courier New"/>
          <w:sz w:val="24"/>
          <w:szCs w:val="24"/>
        </w:rPr>
        <w:t xml:space="preserve"> = 0; i &lt; 10; i++){</w:t>
      </w:r>
    </w:p>
    <w:p w14:paraId="37977583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   int f = 1;</w:t>
      </w:r>
    </w:p>
    <w:p w14:paraId="48840126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   for (int k = 1; k &lt;= a[i]; ++k) // Calculate the factorials</w:t>
      </w:r>
    </w:p>
    <w:p w14:paraId="0B2CF17D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        f *= k;</w:t>
      </w:r>
    </w:p>
    <w:p w14:paraId="5639045A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    fact[i] = f;</w:t>
      </w:r>
    </w:p>
    <w:p w14:paraId="6468D685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}</w:t>
      </w:r>
    </w:p>
    <w:p w14:paraId="24FAA6C0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   MPI_Send(fact,10, MPI_INT,0,tag, MPI_COMM_WORLD); // send the factorials to pro</w:t>
      </w:r>
      <w:r>
        <w:rPr>
          <w:rStyle w:val="SourceText"/>
          <w:rFonts w:ascii="Courier New" w:hAnsi="Courier New" w:cs="Courier New"/>
          <w:sz w:val="24"/>
          <w:szCs w:val="24"/>
        </w:rPr>
        <w:t>cess 0</w:t>
      </w:r>
    </w:p>
    <w:p w14:paraId="3EDBE5F2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}</w:t>
      </w:r>
    </w:p>
    <w:p w14:paraId="151158B9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MPI_Comm_size (MPI_COMM_WORLD, &amp;size);    /* get number of processes */</w:t>
      </w:r>
    </w:p>
    <w:p w14:paraId="55856295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MPI_Finalize();</w:t>
      </w:r>
    </w:p>
    <w:p w14:paraId="7923E2DD" w14:textId="77777777" w:rsidR="00817F59" w:rsidRDefault="00134F0C">
      <w:pPr>
        <w:pStyle w:val="PreformattedText"/>
      </w:pPr>
      <w:r>
        <w:rPr>
          <w:rStyle w:val="SourceText"/>
          <w:rFonts w:ascii="Courier New" w:hAnsi="Courier New" w:cs="Courier New"/>
          <w:sz w:val="24"/>
          <w:szCs w:val="24"/>
        </w:rPr>
        <w:t xml:space="preserve">    return 0;</w:t>
      </w:r>
    </w:p>
    <w:p w14:paraId="70C33856" w14:textId="77777777" w:rsidR="00817F59" w:rsidRDefault="00134F0C">
      <w:pPr>
        <w:pStyle w:val="PreformattedText"/>
        <w:spacing w:after="283"/>
      </w:pPr>
      <w:r>
        <w:rPr>
          <w:rStyle w:val="SourceText"/>
          <w:rFonts w:ascii="Courier New" w:hAnsi="Courier New" w:cs="Courier New"/>
          <w:sz w:val="24"/>
          <w:szCs w:val="24"/>
        </w:rPr>
        <w:t>}</w:t>
      </w:r>
    </w:p>
    <w:p w14:paraId="0C55256B" w14:textId="77777777" w:rsidR="00817F59" w:rsidRDefault="00134F0C">
      <w:pPr>
        <w:pStyle w:val="Standard"/>
      </w:pPr>
      <w:r>
        <w:rPr>
          <w:rFonts w:ascii="Times New Roman" w:eastAsia="DejaVu Sans Mono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13045B0D" wp14:editId="2925BC8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39893C2F" w14:textId="77777777" w:rsidR="00817F59" w:rsidRDefault="00817F59">
      <w:pPr>
        <w:pStyle w:val="Standard"/>
        <w:rPr>
          <w:rFonts w:ascii="Times New Roman" w:hAnsi="Times New Roman" w:cs="Times New Roman"/>
        </w:rPr>
      </w:pPr>
    </w:p>
    <w:p w14:paraId="60D6A765" w14:textId="77777777" w:rsidR="00817F59" w:rsidRDefault="00134F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/* simple parallel factorial calculator. Only useful</w:t>
      </w:r>
    </w:p>
    <w:p w14:paraId="25E0C31B" w14:textId="77777777" w:rsidR="00817F59" w:rsidRDefault="00134F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* to illustrate collective communication :)</w:t>
      </w:r>
    </w:p>
    <w:p w14:paraId="3AA9AE7D" w14:textId="77777777" w:rsidR="00817F59" w:rsidRDefault="00134F0C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*/</w:t>
      </w:r>
    </w:p>
    <w:p w14:paraId="1A97B66C" w14:textId="77777777" w:rsidR="00817F59" w:rsidRDefault="00134F0C">
      <w:pPr>
        <w:pStyle w:val="Standard"/>
      </w:pPr>
      <w:r>
        <w:rPr>
          <w:rFonts w:ascii="Times New Roman" w:hAnsi="Times New Roman" w:cs="Times New Roman"/>
        </w:rPr>
        <w:tab/>
      </w:r>
    </w:p>
    <w:p w14:paraId="493E0BE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#include </w:t>
      </w:r>
      <w:r>
        <w:rPr>
          <w:rFonts w:ascii="Courier New" w:hAnsi="Courier New" w:cs="Courier New"/>
        </w:rPr>
        <w:t>&lt;stdio.h&gt;</w:t>
      </w:r>
    </w:p>
    <w:p w14:paraId="6C5A648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#include "mpi.h"</w:t>
      </w:r>
    </w:p>
    <w:p w14:paraId="62CF1B7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E5E1D8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int main(int argc, char *argv[]){</w:t>
      </w:r>
    </w:p>
    <w:p w14:paraId="3B9F370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myRank;</w:t>
      </w:r>
    </w:p>
    <w:p w14:paraId="660E0A5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size;</w:t>
      </w:r>
    </w:p>
    <w:p w14:paraId="43AF717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fact;</w:t>
      </w:r>
    </w:p>
    <w:p w14:paraId="3C9FBA9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lower,upper;</w:t>
      </w:r>
    </w:p>
    <w:p w14:paraId="56C70C9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int i;</w:t>
      </w:r>
    </w:p>
    <w:p w14:paraId="2D3A40B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double local_result = 1.0;</w:t>
      </w:r>
    </w:p>
    <w:p w14:paraId="2ED07F3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double total;</w:t>
      </w:r>
    </w:p>
    <w:p w14:paraId="0FAE6F8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31F9472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initialize MPI */</w:t>
      </w:r>
    </w:p>
    <w:p w14:paraId="432AF34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MPI_Init(&amp;argc,&amp;argv);</w:t>
      </w:r>
    </w:p>
    <w:p w14:paraId="61C4351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get my rank and the </w:t>
      </w:r>
      <w:r>
        <w:rPr>
          <w:rFonts w:ascii="Courier New" w:hAnsi="Courier New" w:cs="Courier New"/>
        </w:rPr>
        <w:t>size of the communicator */</w:t>
      </w:r>
    </w:p>
    <w:p w14:paraId="3F35EA6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MPI_Comm_rank(MPI_COMM_WORLD, &amp;myRank);</w:t>
      </w:r>
    </w:p>
    <w:p w14:paraId="126E67F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MPI_Comm_size(MPI_COMM_WORLD, &amp;size);</w:t>
      </w:r>
    </w:p>
    <w:p w14:paraId="3096E31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793C9D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get the input. (only if i have rank 0) */</w:t>
      </w:r>
    </w:p>
    <w:p w14:paraId="6BB241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if(myRank==0){</w:t>
      </w:r>
    </w:p>
    <w:p w14:paraId="308983E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printf("Enter a number:");</w:t>
      </w:r>
    </w:p>
    <w:p w14:paraId="2696326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scanf("%d",&amp;fact);</w:t>
      </w:r>
    </w:p>
    <w:p w14:paraId="6B193C9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14:paraId="4236412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since only the proces</w:t>
      </w:r>
      <w:r>
        <w:rPr>
          <w:rFonts w:ascii="Courier New" w:hAnsi="Courier New" w:cs="Courier New"/>
        </w:rPr>
        <w:t>s with rank 0 has the input,</w:t>
      </w:r>
    </w:p>
    <w:p w14:paraId="366E35F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we must pass it to all the other processes. */</w:t>
      </w:r>
    </w:p>
    <w:p w14:paraId="3D19BC9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F64E7F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MPI_Bcast(&amp;fact, /* in/out parameter */</w:t>
      </w:r>
    </w:p>
    <w:p w14:paraId="7D23B2E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1, /* count */</w:t>
      </w:r>
    </w:p>
    <w:p w14:paraId="5D93A01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MPI_INT, /* datatype */</w:t>
      </w:r>
    </w:p>
    <w:p w14:paraId="0371472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0, /* root */</w:t>
      </w:r>
    </w:p>
    <w:p w14:paraId="2BC48BB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MPI_COMM_WORLD); /* communicator */</w:t>
      </w:r>
    </w:p>
    <w:p w14:paraId="2E31142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BDEA46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calculate the upper and </w:t>
      </w:r>
      <w:r>
        <w:rPr>
          <w:rFonts w:ascii="Courier New" w:hAnsi="Courier New" w:cs="Courier New"/>
        </w:rPr>
        <w:t>lower boundaries</w:t>
      </w:r>
    </w:p>
    <w:p w14:paraId="1756293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 for each process</w:t>
      </w:r>
    </w:p>
    <w:p w14:paraId="5F78BB8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35BE6CD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if(myRank==0){</w:t>
      </w:r>
    </w:p>
    <w:p w14:paraId="6561CB7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lower = 1;</w:t>
      </w:r>
    </w:p>
    <w:p w14:paraId="73C88FB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}else</w:t>
      </w:r>
    </w:p>
    <w:p w14:paraId="703F46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lower = myRank * (fact / size) + 1;</w:t>
      </w:r>
    </w:p>
    <w:p w14:paraId="4676604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if(myRank==(size-1))</w:t>
      </w:r>
    </w:p>
    <w:p w14:paraId="4659A1E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upper = fact;</w:t>
      </w:r>
    </w:p>
    <w:p w14:paraId="77A5B1C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else</w:t>
      </w:r>
    </w:p>
    <w:p w14:paraId="2AA2E1D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upper = (myRank + 1) * (fact / size);</w:t>
      </w:r>
    </w:p>
    <w:p w14:paraId="45BF8D6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60A0E2D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now that we know upper and lower, do the</w:t>
      </w:r>
    </w:p>
    <w:p w14:paraId="172B28F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* multiplication in our local area</w:t>
      </w:r>
    </w:p>
    <w:p w14:paraId="6DCEB9C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2EB92C4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for(i=lower;i&lt;=upper;i++){</w:t>
      </w:r>
    </w:p>
    <w:p w14:paraId="10E39F4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local_result = local_result * (double)i;</w:t>
      </w:r>
    </w:p>
    <w:p w14:paraId="0762C66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printf("\nMy upper=%d lower=%d rank=%d val=%lf",upper,lower,myRank,local_result);</w:t>
      </w:r>
      <w:r>
        <w:rPr>
          <w:rFonts w:ascii="Courier New" w:hAnsi="Courier New" w:cs="Courier New"/>
        </w:rPr>
        <w:tab/>
      </w:r>
    </w:p>
    <w:p w14:paraId="736151A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77873CE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A3848D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combine all the local results by multiplying them</w:t>
      </w:r>
    </w:p>
    <w:p w14:paraId="7C4FB26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 * together</w:t>
      </w:r>
    </w:p>
    <w:p w14:paraId="187CFAA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*/</w:t>
      </w:r>
    </w:p>
    <w:p w14:paraId="0DA7D63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MPI_Reduce(&amp;local_result, /* operand */</w:t>
      </w:r>
    </w:p>
    <w:p w14:paraId="7AD1F31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&amp;total, /* result */</w:t>
      </w:r>
    </w:p>
    <w:p w14:paraId="6368986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1, /* count */</w:t>
      </w:r>
    </w:p>
    <w:p w14:paraId="3EAB341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MPI_DOUBLE, /* datatype */</w:t>
      </w:r>
    </w:p>
    <w:p w14:paraId="48F9D7D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MPI_PROD, /* operator */</w:t>
      </w:r>
    </w:p>
    <w:p w14:paraId="33DAB85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0, /* root rank */</w:t>
      </w:r>
    </w:p>
    <w:p w14:paraId="68DDA10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MPI_COMM_WORLD); /* communicator */</w:t>
      </w:r>
    </w:p>
    <w:p w14:paraId="1977DD8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2679E57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give the output to the user */</w:t>
      </w:r>
    </w:p>
    <w:p w14:paraId="2D65289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>if(myRank==0){</w:t>
      </w:r>
    </w:p>
    <w:p w14:paraId="1CD3670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printf("The factorial of %d is %lf, and was calculated using %d processes\n",fact,total,size);</w:t>
      </w:r>
    </w:p>
    <w:p w14:paraId="75242B2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}</w:t>
      </w:r>
    </w:p>
    <w:p w14:paraId="0798F0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1144D89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/* shut down MPI */</w:t>
      </w:r>
    </w:p>
    <w:p w14:paraId="19359B1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MPI_Finalize();</w:t>
      </w:r>
    </w:p>
    <w:p w14:paraId="388C1F8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72A1FA7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return 0;</w:t>
      </w:r>
    </w:p>
    <w:p w14:paraId="4B11CC0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14:paraId="04CD99BE" w14:textId="77777777" w:rsidR="00817F59" w:rsidRDefault="00817F59">
      <w:pPr>
        <w:pStyle w:val="Standard"/>
      </w:pPr>
    </w:p>
    <w:p w14:paraId="5E8FB609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27BEEA87" wp14:editId="6238023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5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4A4750F5" w14:textId="77777777" w:rsidR="00817F59" w:rsidRDefault="00817F59">
      <w:pPr>
        <w:pStyle w:val="Standard"/>
      </w:pPr>
    </w:p>
    <w:p w14:paraId="2CF9B11B" w14:textId="77777777" w:rsidR="00817F59" w:rsidRDefault="00817F59">
      <w:pPr>
        <w:pStyle w:val="Standard"/>
      </w:pPr>
    </w:p>
    <w:p w14:paraId="020C1415" w14:textId="77777777" w:rsidR="00817F59" w:rsidRDefault="00817F59">
      <w:pPr>
        <w:pStyle w:val="Standard"/>
      </w:pPr>
    </w:p>
    <w:p w14:paraId="246B10BE" w14:textId="77777777" w:rsidR="00817F59" w:rsidRDefault="00817F59">
      <w:pPr>
        <w:pStyle w:val="Standard"/>
      </w:pPr>
    </w:p>
    <w:p w14:paraId="3A6E1BD2" w14:textId="77777777" w:rsidR="00817F59" w:rsidRDefault="00817F59">
      <w:pPr>
        <w:pStyle w:val="Standard"/>
      </w:pPr>
    </w:p>
    <w:p w14:paraId="2D2E2D1E" w14:textId="77777777" w:rsidR="00817F59" w:rsidRDefault="00817F59">
      <w:pPr>
        <w:pStyle w:val="Standard"/>
      </w:pPr>
    </w:p>
    <w:p w14:paraId="5F85ABF7" w14:textId="77777777" w:rsidR="00817F59" w:rsidRDefault="00817F59">
      <w:pPr>
        <w:pStyle w:val="Standard"/>
      </w:pPr>
    </w:p>
    <w:p w14:paraId="26231B4B" w14:textId="77777777" w:rsidR="00817F59" w:rsidRDefault="00817F59">
      <w:pPr>
        <w:pStyle w:val="Standard"/>
      </w:pPr>
    </w:p>
    <w:p w14:paraId="2BDAC9B0" w14:textId="77777777" w:rsidR="00817F59" w:rsidRDefault="00817F59">
      <w:pPr>
        <w:pStyle w:val="Standard"/>
      </w:pPr>
    </w:p>
    <w:p w14:paraId="03783CAF" w14:textId="77777777" w:rsidR="00817F59" w:rsidRDefault="00817F59">
      <w:pPr>
        <w:pStyle w:val="Standard"/>
      </w:pPr>
    </w:p>
    <w:p w14:paraId="36BCAD96" w14:textId="77777777" w:rsidR="00817F59" w:rsidRDefault="00817F59">
      <w:pPr>
        <w:pStyle w:val="Standard"/>
      </w:pPr>
    </w:p>
    <w:p w14:paraId="7F5C2D2E" w14:textId="77777777" w:rsidR="00817F59" w:rsidRDefault="00817F59">
      <w:pPr>
        <w:pStyle w:val="Standard"/>
      </w:pPr>
    </w:p>
    <w:p w14:paraId="0E3E27D0" w14:textId="77777777" w:rsidR="00817F59" w:rsidRDefault="00817F59">
      <w:pPr>
        <w:pStyle w:val="Standard"/>
      </w:pPr>
    </w:p>
    <w:p w14:paraId="018A11D6" w14:textId="77777777" w:rsidR="00817F59" w:rsidRDefault="00817F59">
      <w:pPr>
        <w:pStyle w:val="Standard"/>
      </w:pPr>
    </w:p>
    <w:p w14:paraId="28DAE5DB" w14:textId="77777777" w:rsidR="00817F59" w:rsidRDefault="00817F59">
      <w:pPr>
        <w:pStyle w:val="Standard"/>
      </w:pPr>
    </w:p>
    <w:p w14:paraId="70B0D55A" w14:textId="77777777" w:rsidR="00817F59" w:rsidRDefault="00817F59">
      <w:pPr>
        <w:pStyle w:val="Standard"/>
      </w:pPr>
    </w:p>
    <w:p w14:paraId="4AF5DE62" w14:textId="77777777" w:rsidR="00817F59" w:rsidRDefault="00817F59">
      <w:pPr>
        <w:pStyle w:val="Standard"/>
      </w:pPr>
    </w:p>
    <w:p w14:paraId="5561416C" w14:textId="77777777" w:rsidR="00817F59" w:rsidRDefault="00817F59">
      <w:pPr>
        <w:pStyle w:val="Standard"/>
      </w:pPr>
    </w:p>
    <w:p w14:paraId="0F17B4B0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Shivam Tiwari</w:t>
      </w:r>
    </w:p>
    <w:p w14:paraId="1B7B7F5C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6BD1A178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4</w:t>
      </w:r>
    </w:p>
    <w:p w14:paraId="642C6982" w14:textId="77777777" w:rsidR="00817F59" w:rsidRDefault="00817F59">
      <w:pPr>
        <w:pStyle w:val="Standard"/>
      </w:pPr>
    </w:p>
    <w:p w14:paraId="16D8963E" w14:textId="77777777" w:rsidR="00817F59" w:rsidRDefault="00134F0C">
      <w:pPr>
        <w:pStyle w:val="Standard"/>
      </w:pPr>
      <w:r>
        <w:rPr>
          <w:b/>
          <w:bCs/>
        </w:rPr>
        <w:t>Aim:</w:t>
      </w:r>
      <w:r>
        <w:t xml:space="preserve"> a. To implement Average of an array.</w:t>
      </w:r>
    </w:p>
    <w:p w14:paraId="0E087F39" w14:textId="77777777" w:rsidR="00817F59" w:rsidRDefault="00134F0C">
      <w:pPr>
        <w:pStyle w:val="Standard"/>
      </w:pPr>
      <w:r>
        <w:t xml:space="preserve">         b. To implement ring algorithm.</w:t>
      </w:r>
    </w:p>
    <w:p w14:paraId="7705781C" w14:textId="77777777" w:rsidR="00817F59" w:rsidRDefault="00817F59">
      <w:pPr>
        <w:pStyle w:val="Standard"/>
        <w:rPr>
          <w:rFonts w:ascii="Courier New" w:hAnsi="Courier New" w:cs="Courier New"/>
          <w:b/>
          <w:bCs/>
        </w:rPr>
      </w:pPr>
    </w:p>
    <w:p w14:paraId="27DDB22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7F09205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"mpi.h"</w:t>
      </w:r>
    </w:p>
    <w:p w14:paraId="1C29B791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0773FE2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char** argv){</w:t>
      </w:r>
    </w:p>
    <w:p w14:paraId="07E92AA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my_rank;</w:t>
      </w:r>
    </w:p>
    <w:p w14:paraId="171538E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total_processes;</w:t>
      </w:r>
    </w:p>
    <w:p w14:paraId="2433FA2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root = 0;</w:t>
      </w:r>
    </w:p>
    <w:p w14:paraId="790FE7D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data[100];</w:t>
      </w:r>
    </w:p>
    <w:p w14:paraId="723E9FE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data_loc[100];</w:t>
      </w:r>
    </w:p>
    <w:p w14:paraId="6789A87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final_res[100];</w:t>
      </w:r>
    </w:p>
    <w:p w14:paraId="271038E4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346358F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MPI_Init(&amp;argc, &amp;argv);</w:t>
      </w:r>
    </w:p>
    <w:p w14:paraId="625A042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MPI_Comm_rank(MPI_COMM_WORLD, &amp;my_rank);</w:t>
      </w:r>
    </w:p>
    <w:p w14:paraId="325D497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MPI_Comm_size(MPI_COMM_WORLD, &amp;total_processes);</w:t>
      </w:r>
    </w:p>
    <w:p w14:paraId="3FD94901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0DD28A3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input_size = 0;</w:t>
      </w:r>
    </w:p>
    <w:p w14:paraId="610D84E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(my_rank == 0){</w:t>
      </w:r>
    </w:p>
    <w:p w14:paraId="5EB03D6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printf("Input how many numbers: ");</w:t>
      </w:r>
    </w:p>
    <w:p w14:paraId="2A2F733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scanf("%d", &amp;input_size);</w:t>
      </w:r>
    </w:p>
    <w:p w14:paraId="796357D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</w:p>
    <w:p w14:paraId="732EF8E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printf("Input the elements of the array: ");</w:t>
      </w:r>
    </w:p>
    <w:p w14:paraId="6C0E94B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for(int i=0; i&lt;input_size; i++){</w:t>
      </w:r>
    </w:p>
    <w:p w14:paraId="066D487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scanf("%d", &amp;data[i]);</w:t>
      </w:r>
    </w:p>
    <w:p w14:paraId="2981D86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14:paraId="75585CE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59F0260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6CF022A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MPI_Bcast(&amp;input_size, 1, MPI_INT, root, MPI_COMM_WORLD);</w:t>
      </w:r>
    </w:p>
    <w:p w14:paraId="536F26E8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6A34670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loc_</w:t>
      </w:r>
      <w:r>
        <w:rPr>
          <w:rFonts w:ascii="Courier New" w:hAnsi="Courier New" w:cs="Courier New"/>
        </w:rPr>
        <w:t>num = input_size/total_processes;</w:t>
      </w:r>
    </w:p>
    <w:p w14:paraId="77613BBA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683D33A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MPI_Scatter(&amp;data, loc_num, MPI_INT, data_loc, loc_num, MPI_INT, root, MPI_COMM_WORLD);</w:t>
      </w:r>
    </w:p>
    <w:p w14:paraId="0EF3427F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254AB7C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loc_sum = 0;</w:t>
      </w:r>
    </w:p>
    <w:p w14:paraId="3E7975F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for(int i=0; i&lt; loc_num; i++)</w:t>
      </w:r>
    </w:p>
    <w:p w14:paraId="54AF0CF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loc_sum += data_loc[i];     </w:t>
      </w:r>
    </w:p>
    <w:p w14:paraId="5A9185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float loc_avg = (float) loc_sum </w:t>
      </w:r>
      <w:r>
        <w:rPr>
          <w:rFonts w:ascii="Courier New" w:hAnsi="Courier New" w:cs="Courier New"/>
        </w:rPr>
        <w:t>/ (float) loc_num;</w:t>
      </w:r>
    </w:p>
    <w:p w14:paraId="1BBD249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MPI_Gather(&amp;loc_avg, 1, MPI_FLOAT, final_res, 1, MPI_FLOAT, root, MPI_COMM_WORLD);</w:t>
      </w:r>
    </w:p>
    <w:p w14:paraId="4230F7A4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6B99190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if(my_rank==0){</w:t>
      </w:r>
    </w:p>
    <w:p w14:paraId="6B631D0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float fin = 0;</w:t>
      </w:r>
    </w:p>
    <w:p w14:paraId="545E7C6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for(int i=0; i&lt;total_processes; i++)</w:t>
      </w:r>
    </w:p>
    <w:p w14:paraId="47D6441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fin += final_res[i];</w:t>
      </w:r>
    </w:p>
    <w:p w14:paraId="01FE2E2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float avg = fin / (float) tot</w:t>
      </w:r>
      <w:r>
        <w:rPr>
          <w:rFonts w:ascii="Courier New" w:hAnsi="Courier New" w:cs="Courier New"/>
        </w:rPr>
        <w:t>al_processes;</w:t>
      </w:r>
    </w:p>
    <w:p w14:paraId="0F3E1A5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printf("Final average: %f \n", avg);</w:t>
      </w:r>
    </w:p>
    <w:p w14:paraId="5C85329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CF33B3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MPI_Finalize();</w:t>
      </w:r>
    </w:p>
    <w:p w14:paraId="1A33EE8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552450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02FCA4E" w14:textId="77777777" w:rsidR="00817F59" w:rsidRDefault="00817F59">
      <w:pPr>
        <w:pStyle w:val="Standard"/>
      </w:pPr>
    </w:p>
    <w:p w14:paraId="5470F038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3" behindDoc="0" locked="0" layoutInCell="1" allowOverlap="1" wp14:anchorId="19B95178" wp14:editId="7577347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6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0BBC850A" w14:textId="77777777" w:rsidR="00817F59" w:rsidRDefault="00817F59">
      <w:pPr>
        <w:pStyle w:val="Standard"/>
      </w:pPr>
    </w:p>
    <w:p w14:paraId="5A488B4D" w14:textId="77777777" w:rsidR="00817F59" w:rsidRDefault="00817F59">
      <w:pPr>
        <w:pStyle w:val="Standard"/>
      </w:pPr>
    </w:p>
    <w:p w14:paraId="2C14EB6E" w14:textId="77777777" w:rsidR="00817F59" w:rsidRDefault="00817F59">
      <w:pPr>
        <w:pStyle w:val="Standard"/>
      </w:pPr>
    </w:p>
    <w:p w14:paraId="3998A85D" w14:textId="77777777" w:rsidR="00817F59" w:rsidRDefault="00817F59">
      <w:pPr>
        <w:pStyle w:val="Standard"/>
      </w:pPr>
    </w:p>
    <w:p w14:paraId="307FC39D" w14:textId="77777777" w:rsidR="00817F59" w:rsidRDefault="00817F59">
      <w:pPr>
        <w:pStyle w:val="Standard"/>
      </w:pPr>
    </w:p>
    <w:p w14:paraId="308030FB" w14:textId="77777777" w:rsidR="00817F59" w:rsidRDefault="00817F59">
      <w:pPr>
        <w:pStyle w:val="Standard"/>
      </w:pPr>
    </w:p>
    <w:p w14:paraId="40E3E9F2" w14:textId="77777777" w:rsidR="00817F59" w:rsidRDefault="00817F59">
      <w:pPr>
        <w:pStyle w:val="Standard"/>
      </w:pPr>
    </w:p>
    <w:p w14:paraId="0292BDD0" w14:textId="77777777" w:rsidR="00817F59" w:rsidRDefault="00817F59">
      <w:pPr>
        <w:pStyle w:val="Standard"/>
      </w:pPr>
    </w:p>
    <w:p w14:paraId="52888052" w14:textId="77777777" w:rsidR="00817F59" w:rsidRDefault="00817F59">
      <w:pPr>
        <w:pStyle w:val="Standard"/>
      </w:pPr>
    </w:p>
    <w:p w14:paraId="59AFA6A0" w14:textId="77777777" w:rsidR="00817F59" w:rsidRDefault="00817F59">
      <w:pPr>
        <w:pStyle w:val="Standard"/>
      </w:pPr>
    </w:p>
    <w:p w14:paraId="42983AFE" w14:textId="77777777" w:rsidR="00817F59" w:rsidRDefault="00817F59">
      <w:pPr>
        <w:pStyle w:val="Standard"/>
      </w:pPr>
    </w:p>
    <w:p w14:paraId="651BE735" w14:textId="77777777" w:rsidR="00817F59" w:rsidRDefault="00817F59">
      <w:pPr>
        <w:pStyle w:val="Standard"/>
      </w:pPr>
    </w:p>
    <w:p w14:paraId="7A81BA49" w14:textId="77777777" w:rsidR="00817F59" w:rsidRDefault="00817F59">
      <w:pPr>
        <w:pStyle w:val="Standard"/>
      </w:pPr>
    </w:p>
    <w:p w14:paraId="5DD48126" w14:textId="77777777" w:rsidR="00817F59" w:rsidRDefault="00817F59">
      <w:pPr>
        <w:pStyle w:val="Standard"/>
      </w:pPr>
    </w:p>
    <w:p w14:paraId="3C6B67BF" w14:textId="77777777" w:rsidR="00817F59" w:rsidRDefault="00817F59">
      <w:pPr>
        <w:pStyle w:val="Standard"/>
      </w:pPr>
    </w:p>
    <w:p w14:paraId="7F77D529" w14:textId="77777777" w:rsidR="00817F59" w:rsidRDefault="00817F59">
      <w:pPr>
        <w:pStyle w:val="Standard"/>
      </w:pPr>
    </w:p>
    <w:p w14:paraId="333990BD" w14:textId="77777777" w:rsidR="00817F59" w:rsidRDefault="00817F59">
      <w:pPr>
        <w:pStyle w:val="Standard"/>
      </w:pPr>
    </w:p>
    <w:p w14:paraId="42726C77" w14:textId="77777777" w:rsidR="00817F59" w:rsidRDefault="00817F59">
      <w:pPr>
        <w:pStyle w:val="Standard"/>
      </w:pPr>
    </w:p>
    <w:p w14:paraId="3AB7E7D9" w14:textId="77777777" w:rsidR="00817F59" w:rsidRDefault="00817F59">
      <w:pPr>
        <w:pStyle w:val="Standard"/>
      </w:pPr>
    </w:p>
    <w:p w14:paraId="3C4648C6" w14:textId="77777777" w:rsidR="00817F59" w:rsidRDefault="00817F59">
      <w:pPr>
        <w:pStyle w:val="Standard"/>
      </w:pPr>
    </w:p>
    <w:p w14:paraId="6F629EB5" w14:textId="77777777" w:rsidR="00817F59" w:rsidRDefault="00817F59">
      <w:pPr>
        <w:pStyle w:val="Standard"/>
      </w:pPr>
    </w:p>
    <w:p w14:paraId="356F6A3C" w14:textId="77777777" w:rsidR="00817F59" w:rsidRDefault="00817F59">
      <w:pPr>
        <w:pStyle w:val="Standard"/>
      </w:pPr>
    </w:p>
    <w:p w14:paraId="0E4B499B" w14:textId="77777777" w:rsidR="00817F59" w:rsidRDefault="00134F0C">
      <w:pPr>
        <w:pStyle w:val="Standard"/>
        <w:rPr>
          <w:b/>
          <w:bCs/>
        </w:rPr>
      </w:pPr>
      <w:r>
        <w:rPr>
          <w:b/>
          <w:bCs/>
        </w:rPr>
        <w:t>b. To implement ring algorithm.</w:t>
      </w:r>
    </w:p>
    <w:p w14:paraId="79536F8F" w14:textId="77777777" w:rsidR="00817F59" w:rsidRDefault="00817F59">
      <w:pPr>
        <w:pStyle w:val="Standard"/>
        <w:rPr>
          <w:rFonts w:ascii="Courier New" w:hAnsi="Courier New" w:cs="Courier New"/>
          <w:b/>
          <w:bCs/>
        </w:rPr>
      </w:pPr>
    </w:p>
    <w:p w14:paraId="10EBC04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"mpi.h"</w:t>
      </w:r>
    </w:p>
    <w:p w14:paraId="3F3B487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#include&lt;stdio.h&gt;</w:t>
      </w:r>
    </w:p>
    <w:p w14:paraId="6057E8AD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278620D2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5FA5E85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 **argv)</w:t>
      </w:r>
    </w:p>
    <w:p w14:paraId="7ACE1E9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078D61B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46BAB3D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MPI_Init(&amp;argc,&amp;argv);</w:t>
      </w:r>
    </w:p>
    <w:p w14:paraId="0391CD0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world_rank;</w:t>
      </w:r>
    </w:p>
    <w:p w14:paraId="0B73F09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MPI_Comm_rank(MPI_COMM_WORLD, &amp;world_rank);</w:t>
      </w:r>
    </w:p>
    <w:p w14:paraId="79E1C9A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world_size;</w:t>
      </w:r>
    </w:p>
    <w:p w14:paraId="66016AE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MPI_Comm_size(MPI_COMM_WORLD, &amp;world_size);</w:t>
      </w:r>
    </w:p>
    <w:p w14:paraId="5F6FD18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token;</w:t>
      </w:r>
    </w:p>
    <w:p w14:paraId="5FC6E4B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(world_rank != 0) {</w:t>
      </w:r>
    </w:p>
    <w:p w14:paraId="6C40254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MPI_Recv(&amp;token, 1, MPI_INT, world_rank - 1, 0,</w:t>
      </w:r>
    </w:p>
    <w:p w14:paraId="73E3F45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MPI_COMM_WORLD</w:t>
      </w:r>
      <w:r>
        <w:rPr>
          <w:rFonts w:ascii="Courier New" w:hAnsi="Courier New" w:cs="Courier New"/>
        </w:rPr>
        <w:t>, MPI_STATUS_IGNORE);</w:t>
      </w:r>
    </w:p>
    <w:p w14:paraId="0B222AC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%d received token %d from process %d\n",</w:t>
      </w:r>
    </w:p>
    <w:p w14:paraId="38D0583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world_rank, token, world_rank - 1);</w:t>
      </w:r>
    </w:p>
    <w:p w14:paraId="2BD5A8E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 else {</w:t>
      </w:r>
    </w:p>
    <w:p w14:paraId="3EBD54C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Set the token's value if you are process 0</w:t>
      </w:r>
    </w:p>
    <w:p w14:paraId="0069116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token = -1;</w:t>
      </w:r>
    </w:p>
    <w:p w14:paraId="59CCA8F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B7A760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MPI_Send(&amp;token, 1, MPI_INT, (world_rank + 1) % w</w:t>
      </w:r>
      <w:r>
        <w:rPr>
          <w:rFonts w:ascii="Courier New" w:hAnsi="Courier New" w:cs="Courier New"/>
        </w:rPr>
        <w:t>orld_size,</w:t>
      </w:r>
    </w:p>
    <w:p w14:paraId="440DD2A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0, MPI_COMM_WORLD);</w:t>
      </w:r>
    </w:p>
    <w:p w14:paraId="6157967A" w14:textId="77777777" w:rsidR="00817F59" w:rsidRDefault="00817F59">
      <w:pPr>
        <w:pStyle w:val="Standard"/>
        <w:rPr>
          <w:rFonts w:ascii="Courier New" w:hAnsi="Courier New" w:cs="Courier New"/>
        </w:rPr>
      </w:pPr>
    </w:p>
    <w:p w14:paraId="7834B48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Now process 0 can receive from the last process.</w:t>
      </w:r>
    </w:p>
    <w:p w14:paraId="18FEF36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(world_rank == 0) {</w:t>
      </w:r>
    </w:p>
    <w:p w14:paraId="07CC147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MPI_Recv(&amp;token, 1, MPI_INT, world_size - 1, 0,</w:t>
      </w:r>
    </w:p>
    <w:p w14:paraId="3B3A5B4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MPI_COMM_WORLD, MPI_STATUS_IGNORE);</w:t>
      </w:r>
    </w:p>
    <w:p w14:paraId="48CD375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printf("Process %d received </w:t>
      </w:r>
      <w:r>
        <w:rPr>
          <w:rFonts w:ascii="Courier New" w:hAnsi="Courier New" w:cs="Courier New"/>
        </w:rPr>
        <w:t>token %d from process %d\n",</w:t>
      </w:r>
    </w:p>
    <w:p w14:paraId="03D00DE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world_rank, token, world_size - 1);</w:t>
      </w:r>
    </w:p>
    <w:p w14:paraId="5FB2D50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6AA238A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MPI_Finalize();</w:t>
      </w:r>
    </w:p>
    <w:p w14:paraId="6C64BF8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return 0;</w:t>
      </w:r>
    </w:p>
    <w:p w14:paraId="70147BD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CE043EB" w14:textId="77777777" w:rsidR="00817F59" w:rsidRDefault="00817F59">
      <w:pPr>
        <w:pStyle w:val="Standard"/>
      </w:pPr>
    </w:p>
    <w:p w14:paraId="229A739A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925C60C" wp14:editId="392BB9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7" name="Image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1A519DA2" w14:textId="77777777" w:rsidR="00817F59" w:rsidRDefault="00817F59">
      <w:pPr>
        <w:pStyle w:val="Standard"/>
        <w:rPr>
          <w:b/>
          <w:bCs/>
        </w:rPr>
      </w:pPr>
    </w:p>
    <w:p w14:paraId="48191CA7" w14:textId="77777777" w:rsidR="00817F59" w:rsidRDefault="00817F59">
      <w:pPr>
        <w:pStyle w:val="Standard"/>
        <w:rPr>
          <w:b/>
          <w:bCs/>
        </w:rPr>
      </w:pPr>
    </w:p>
    <w:p w14:paraId="066D137B" w14:textId="77777777" w:rsidR="00817F59" w:rsidRDefault="00817F59">
      <w:pPr>
        <w:pStyle w:val="Standard"/>
        <w:rPr>
          <w:b/>
          <w:bCs/>
        </w:rPr>
      </w:pPr>
    </w:p>
    <w:p w14:paraId="2190FCE0" w14:textId="77777777" w:rsidR="00817F59" w:rsidRDefault="00817F59">
      <w:pPr>
        <w:pStyle w:val="Standard"/>
        <w:rPr>
          <w:b/>
          <w:bCs/>
        </w:rPr>
      </w:pPr>
    </w:p>
    <w:p w14:paraId="5241D0C6" w14:textId="77777777" w:rsidR="00817F59" w:rsidRDefault="00817F59">
      <w:pPr>
        <w:pStyle w:val="Standard"/>
        <w:rPr>
          <w:b/>
          <w:bCs/>
        </w:rPr>
      </w:pPr>
    </w:p>
    <w:p w14:paraId="41F32CFF" w14:textId="77777777" w:rsidR="00817F59" w:rsidRDefault="00817F59">
      <w:pPr>
        <w:pStyle w:val="Standard"/>
        <w:rPr>
          <w:b/>
          <w:bCs/>
        </w:rPr>
      </w:pPr>
    </w:p>
    <w:p w14:paraId="29121026" w14:textId="77777777" w:rsidR="00817F59" w:rsidRDefault="00817F59">
      <w:pPr>
        <w:pStyle w:val="Standard"/>
        <w:rPr>
          <w:b/>
          <w:bCs/>
        </w:rPr>
      </w:pPr>
    </w:p>
    <w:p w14:paraId="35024FA8" w14:textId="77777777" w:rsidR="00817F59" w:rsidRDefault="00817F59">
      <w:pPr>
        <w:pStyle w:val="Standard"/>
        <w:rPr>
          <w:b/>
          <w:bCs/>
        </w:rPr>
      </w:pPr>
    </w:p>
    <w:p w14:paraId="34B6AF4E" w14:textId="77777777" w:rsidR="00817F59" w:rsidRDefault="00817F59">
      <w:pPr>
        <w:pStyle w:val="Standard"/>
        <w:rPr>
          <w:b/>
          <w:bCs/>
        </w:rPr>
      </w:pPr>
    </w:p>
    <w:p w14:paraId="5F7023EB" w14:textId="77777777" w:rsidR="00817F59" w:rsidRDefault="00817F59">
      <w:pPr>
        <w:pStyle w:val="Standard"/>
        <w:rPr>
          <w:b/>
          <w:bCs/>
        </w:rPr>
      </w:pPr>
    </w:p>
    <w:p w14:paraId="6C1ECD61" w14:textId="77777777" w:rsidR="00817F59" w:rsidRDefault="00817F59">
      <w:pPr>
        <w:pStyle w:val="Standard"/>
        <w:rPr>
          <w:b/>
          <w:bCs/>
        </w:rPr>
      </w:pPr>
    </w:p>
    <w:p w14:paraId="74B9E85D" w14:textId="77777777" w:rsidR="00817F59" w:rsidRDefault="00817F59">
      <w:pPr>
        <w:pStyle w:val="Standard"/>
        <w:rPr>
          <w:b/>
          <w:bCs/>
        </w:rPr>
      </w:pPr>
    </w:p>
    <w:p w14:paraId="1B1427CE" w14:textId="77777777" w:rsidR="00817F59" w:rsidRDefault="00817F59">
      <w:pPr>
        <w:pStyle w:val="Standard"/>
        <w:rPr>
          <w:b/>
          <w:bCs/>
        </w:rPr>
      </w:pPr>
    </w:p>
    <w:p w14:paraId="6F47D297" w14:textId="77777777" w:rsidR="00817F59" w:rsidRDefault="00817F59">
      <w:pPr>
        <w:pStyle w:val="Standard"/>
        <w:rPr>
          <w:b/>
          <w:bCs/>
        </w:rPr>
      </w:pPr>
    </w:p>
    <w:p w14:paraId="3166D302" w14:textId="77777777" w:rsidR="00817F59" w:rsidRDefault="00817F59">
      <w:pPr>
        <w:pStyle w:val="Standard"/>
        <w:rPr>
          <w:b/>
          <w:bCs/>
        </w:rPr>
      </w:pPr>
    </w:p>
    <w:p w14:paraId="50B9B9C9" w14:textId="77777777" w:rsidR="00817F59" w:rsidRDefault="00817F59">
      <w:pPr>
        <w:pStyle w:val="Standard"/>
        <w:rPr>
          <w:b/>
          <w:bCs/>
        </w:rPr>
      </w:pPr>
    </w:p>
    <w:p w14:paraId="0019277E" w14:textId="77777777" w:rsidR="00817F59" w:rsidRDefault="00817F59">
      <w:pPr>
        <w:pStyle w:val="Standard"/>
        <w:rPr>
          <w:b/>
          <w:bCs/>
        </w:rPr>
      </w:pPr>
    </w:p>
    <w:p w14:paraId="600CCD96" w14:textId="77777777" w:rsidR="00817F59" w:rsidRDefault="00817F59">
      <w:pPr>
        <w:pStyle w:val="Standard"/>
        <w:rPr>
          <w:b/>
          <w:bCs/>
        </w:rPr>
      </w:pPr>
    </w:p>
    <w:p w14:paraId="6637D1E7" w14:textId="77777777" w:rsidR="00817F59" w:rsidRDefault="00817F59">
      <w:pPr>
        <w:pStyle w:val="Standard"/>
        <w:rPr>
          <w:b/>
          <w:bCs/>
        </w:rPr>
      </w:pPr>
    </w:p>
    <w:p w14:paraId="067C6D4D" w14:textId="77777777" w:rsidR="00817F59" w:rsidRDefault="00817F59">
      <w:pPr>
        <w:pStyle w:val="Standard"/>
        <w:rPr>
          <w:b/>
          <w:bCs/>
        </w:rPr>
      </w:pPr>
    </w:p>
    <w:p w14:paraId="6E79E967" w14:textId="77777777" w:rsidR="00817F59" w:rsidRDefault="00817F59">
      <w:pPr>
        <w:pStyle w:val="Standard"/>
        <w:rPr>
          <w:b/>
          <w:bCs/>
        </w:rPr>
      </w:pPr>
    </w:p>
    <w:p w14:paraId="55FC0ABB" w14:textId="77777777" w:rsidR="00817F59" w:rsidRDefault="00817F59">
      <w:pPr>
        <w:pStyle w:val="Standard"/>
        <w:rPr>
          <w:b/>
          <w:bCs/>
        </w:rPr>
      </w:pPr>
    </w:p>
    <w:p w14:paraId="41347A94" w14:textId="77777777" w:rsidR="00817F59" w:rsidRDefault="00817F59">
      <w:pPr>
        <w:pStyle w:val="Standard"/>
        <w:rPr>
          <w:b/>
          <w:bCs/>
        </w:rPr>
      </w:pPr>
    </w:p>
    <w:p w14:paraId="154F6705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Shivam Tiwari</w:t>
      </w:r>
    </w:p>
    <w:p w14:paraId="222FE9D5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232A6101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5</w:t>
      </w:r>
    </w:p>
    <w:p w14:paraId="2BD827ED" w14:textId="77777777" w:rsidR="00817F59" w:rsidRDefault="00817F59">
      <w:pPr>
        <w:pStyle w:val="Standard"/>
      </w:pPr>
    </w:p>
    <w:p w14:paraId="1E806A4B" w14:textId="77777777" w:rsidR="00817F59" w:rsidRDefault="00134F0C">
      <w:pPr>
        <w:pStyle w:val="Standard"/>
      </w:pPr>
      <w:r>
        <w:rPr>
          <w:b/>
          <w:bCs/>
        </w:rPr>
        <w:t xml:space="preserve">Aim: </w:t>
      </w:r>
      <w:r>
        <w:t>To find sum of a one-dimensional Array.</w:t>
      </w:r>
    </w:p>
    <w:p w14:paraId="3F7A85C1" w14:textId="77777777" w:rsidR="00817F59" w:rsidRDefault="00817F59">
      <w:pPr>
        <w:pStyle w:val="Standard"/>
        <w:rPr>
          <w:b/>
          <w:bCs/>
        </w:rPr>
      </w:pPr>
    </w:p>
    <w:p w14:paraId="5A6A140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&lt;mpi.h&gt;</w:t>
      </w:r>
    </w:p>
    <w:p w14:paraId="328F455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&lt;stdio.h&gt;</w:t>
      </w:r>
    </w:p>
    <w:p w14:paraId="3D6494B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&lt;stdlib.h&gt;</w:t>
      </w:r>
    </w:p>
    <w:p w14:paraId="56AA167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&lt;unistd.h&gt;</w:t>
      </w:r>
    </w:p>
    <w:p w14:paraId="562C688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0B233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size of array</w:t>
      </w:r>
    </w:p>
    <w:p w14:paraId="4F70400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n 10</w:t>
      </w:r>
    </w:p>
    <w:p w14:paraId="2056036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1ECE1D3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a[] = { 1, 2, 3, 4, 5, 6, 7, 8, 9, 10 };</w:t>
      </w:r>
    </w:p>
    <w:p w14:paraId="64440F7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2130AF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Temporary array for slave process</w:t>
      </w:r>
    </w:p>
    <w:p w14:paraId="4F97CC4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a2[1000];</w:t>
      </w:r>
    </w:p>
    <w:p w14:paraId="0D842B3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279AC2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main(int argc, char* argv[])</w:t>
      </w:r>
    </w:p>
    <w:p w14:paraId="30CE14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CEB00E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E8DDC0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pid, np,</w:t>
      </w:r>
    </w:p>
    <w:p w14:paraId="733FEBF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   elements_per_process,</w:t>
      </w:r>
    </w:p>
    <w:p w14:paraId="764C254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n_elements_recieved;</w:t>
      </w:r>
    </w:p>
    <w:p w14:paraId="623E86E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np -&gt; no. of processes</w:t>
      </w:r>
    </w:p>
    <w:p w14:paraId="13CB419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pid -&gt; process id</w:t>
      </w:r>
    </w:p>
    <w:p w14:paraId="779FEB4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D11460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MPI_Status status;</w:t>
      </w:r>
    </w:p>
    <w:p w14:paraId="2AB848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AC3D9B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Creation of parallel processes</w:t>
      </w:r>
    </w:p>
    <w:p w14:paraId="4683CD1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MPI_Init(&amp;argc, &amp;argv);</w:t>
      </w:r>
    </w:p>
    <w:p w14:paraId="495FF18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0C2944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find out process ID,</w:t>
      </w:r>
    </w:p>
    <w:p w14:paraId="43BF2A6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and how </w:t>
      </w:r>
      <w:r>
        <w:rPr>
          <w:rFonts w:ascii="Courier New" w:hAnsi="Courier New" w:cs="Courier New"/>
        </w:rPr>
        <w:t>many processes were started</w:t>
      </w:r>
    </w:p>
    <w:p w14:paraId="17CA9D9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MPI_Comm_rank(MPI_COMM_WORLD, &amp;pid);</w:t>
      </w:r>
    </w:p>
    <w:p w14:paraId="530D806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MPI_Comm_size(MPI_COMM_WORLD, &amp;np);</w:t>
      </w:r>
    </w:p>
    <w:p w14:paraId="4804C11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9718ED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master process</w:t>
      </w:r>
    </w:p>
    <w:p w14:paraId="14819A0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(pid == 0) {</w:t>
      </w:r>
    </w:p>
    <w:p w14:paraId="4AFE18B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index, i;</w:t>
      </w:r>
    </w:p>
    <w:p w14:paraId="1107041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elements_per_process = n / np;</w:t>
      </w:r>
    </w:p>
    <w:p w14:paraId="5534B78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2709ED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check if more than 1 </w:t>
      </w:r>
      <w:r>
        <w:rPr>
          <w:rFonts w:ascii="Courier New" w:hAnsi="Courier New" w:cs="Courier New"/>
        </w:rPr>
        <w:t>processes are run</w:t>
      </w:r>
    </w:p>
    <w:p w14:paraId="158A62D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(np &gt; 1) {</w:t>
      </w:r>
    </w:p>
    <w:p w14:paraId="78FDB50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distributes the portion of array</w:t>
      </w:r>
    </w:p>
    <w:p w14:paraId="3817BEB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to child processes to calculate</w:t>
      </w:r>
    </w:p>
    <w:p w14:paraId="01FC4A3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their partial sums</w:t>
      </w:r>
    </w:p>
    <w:p w14:paraId="46B83B1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(i = 1; i &lt; np - 1; i++) {</w:t>
      </w:r>
    </w:p>
    <w:p w14:paraId="24BF6E5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index = i * elements_per_pro</w:t>
      </w:r>
      <w:r>
        <w:rPr>
          <w:rFonts w:ascii="Courier New" w:hAnsi="Courier New" w:cs="Courier New"/>
        </w:rPr>
        <w:t>cess;</w:t>
      </w:r>
    </w:p>
    <w:p w14:paraId="5EF81A8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F1E859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MPI_Send(&amp;elements_per_process,</w:t>
      </w:r>
    </w:p>
    <w:p w14:paraId="00F87FF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1, MPI_INT, i, 0,</w:t>
      </w:r>
    </w:p>
    <w:p w14:paraId="5852464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MPI_COMM_WORLD);</w:t>
      </w:r>
    </w:p>
    <w:p w14:paraId="675DFA7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MPI_Send(&amp;a[index],</w:t>
      </w:r>
    </w:p>
    <w:p w14:paraId="1B5D834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elements_per_process,</w:t>
      </w:r>
    </w:p>
    <w:p w14:paraId="6D8277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MPI_INT, i, 0,</w:t>
      </w:r>
    </w:p>
    <w:p w14:paraId="4125325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   MPI_COMM_WORLD);</w:t>
      </w:r>
    </w:p>
    <w:p w14:paraId="4B08B25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7AE3D5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2744A5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// last process adds remaining elements</w:t>
      </w:r>
    </w:p>
    <w:p w14:paraId="2254984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index = i * elements_per_process;</w:t>
      </w:r>
    </w:p>
    <w:p w14:paraId="2262261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elements_left = n - index;</w:t>
      </w:r>
    </w:p>
    <w:p w14:paraId="2A5B515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C4B3C9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</w:t>
      </w:r>
      <w:r>
        <w:rPr>
          <w:rFonts w:ascii="Courier New" w:hAnsi="Courier New" w:cs="Courier New"/>
        </w:rPr>
        <w:t>PI_Send(&amp;elements_left,</w:t>
      </w:r>
    </w:p>
    <w:p w14:paraId="3D5F134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1, MPI_INT,</w:t>
      </w:r>
    </w:p>
    <w:p w14:paraId="0372DEF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i, 0,</w:t>
      </w:r>
    </w:p>
    <w:p w14:paraId="68E0533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MPI_COMM_WORLD);</w:t>
      </w:r>
    </w:p>
    <w:p w14:paraId="00E63D2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MPI_Send(&amp;a[index],</w:t>
      </w:r>
    </w:p>
    <w:p w14:paraId="1BC3D908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elements_left,</w:t>
      </w:r>
    </w:p>
    <w:p w14:paraId="4369CAAB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MPI_INT, i, 0,</w:t>
      </w:r>
    </w:p>
    <w:p w14:paraId="4C90E16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MPI_COMM_</w:t>
      </w:r>
      <w:r>
        <w:rPr>
          <w:rFonts w:ascii="Courier New" w:hAnsi="Courier New" w:cs="Courier New"/>
        </w:rPr>
        <w:t>WORLD);</w:t>
      </w:r>
    </w:p>
    <w:p w14:paraId="6D23A49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B6F6C2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4C95393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master process add its own sub array</w:t>
      </w:r>
    </w:p>
    <w:p w14:paraId="13C1928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sum = 0;</w:t>
      </w:r>
    </w:p>
    <w:p w14:paraId="042030A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 = 0; i &lt; elements_per_process; i++)</w:t>
      </w:r>
    </w:p>
    <w:p w14:paraId="61F7FD3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+= a[i];</w:t>
      </w:r>
    </w:p>
    <w:p w14:paraId="01BA12C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A702AE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collects partial sums from other processes</w:t>
      </w:r>
    </w:p>
    <w:p w14:paraId="1C2B818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tmp;</w:t>
      </w:r>
    </w:p>
    <w:p w14:paraId="4C14975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 =</w:t>
      </w:r>
      <w:r>
        <w:rPr>
          <w:rFonts w:ascii="Courier New" w:hAnsi="Courier New" w:cs="Courier New"/>
        </w:rPr>
        <w:t xml:space="preserve"> 1; i &lt; np; i++) {</w:t>
      </w:r>
    </w:p>
    <w:p w14:paraId="4CFFD90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MPI_Recv(&amp;tmp, 1, MPI_INT,</w:t>
      </w:r>
    </w:p>
    <w:p w14:paraId="0E34A56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MPI_ANY_SOURCE, 0,</w:t>
      </w:r>
    </w:p>
    <w:p w14:paraId="14BA101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MPI_COMM_WORLD,</w:t>
      </w:r>
    </w:p>
    <w:p w14:paraId="41077076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&amp;status);</w:t>
      </w:r>
    </w:p>
    <w:p w14:paraId="5572244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sender = status.MPI_SOURCE;</w:t>
      </w:r>
    </w:p>
    <w:p w14:paraId="16E58CB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F54C7D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sum += tmp;</w:t>
      </w:r>
    </w:p>
    <w:p w14:paraId="728337C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2EFFC1C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4BAE70F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prints the final sum of array</w:t>
      </w:r>
    </w:p>
    <w:p w14:paraId="313F018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printf("Sum of array is : %d\n", sum);</w:t>
      </w:r>
    </w:p>
    <w:p w14:paraId="592A015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B823F0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slave processes</w:t>
      </w:r>
    </w:p>
    <w:p w14:paraId="0EB8898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else {</w:t>
      </w:r>
    </w:p>
    <w:p w14:paraId="5881747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MPI_Recv(&amp;n_elements_recieved,</w:t>
      </w:r>
    </w:p>
    <w:p w14:paraId="795D99F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1, MPI_INT, 0, 0,</w:t>
      </w:r>
    </w:p>
    <w:p w14:paraId="16E8CDC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MPI_COMM_WORLD,</w:t>
      </w:r>
    </w:p>
    <w:p w14:paraId="7C2A5F5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&amp;sta</w:t>
      </w:r>
      <w:r>
        <w:rPr>
          <w:rFonts w:ascii="Courier New" w:hAnsi="Courier New" w:cs="Courier New"/>
        </w:rPr>
        <w:t>tus);</w:t>
      </w:r>
    </w:p>
    <w:p w14:paraId="0097B07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5658CF5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stores the received array segment</w:t>
      </w:r>
    </w:p>
    <w:p w14:paraId="28182DB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in local array a2</w:t>
      </w:r>
    </w:p>
    <w:p w14:paraId="429E2E8D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MPI_Recv(&amp;a2, n_elements_recieved,</w:t>
      </w:r>
    </w:p>
    <w:p w14:paraId="496CC11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MPI_INT, 0, 0,</w:t>
      </w:r>
    </w:p>
    <w:p w14:paraId="6C38A8CE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MPI_COMM_WORLD,</w:t>
      </w:r>
    </w:p>
    <w:p w14:paraId="54B0E70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&amp;status);</w:t>
      </w:r>
    </w:p>
    <w:p w14:paraId="219C3C62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01C5359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calculates its partial s</w:t>
      </w:r>
      <w:r>
        <w:rPr>
          <w:rFonts w:ascii="Courier New" w:hAnsi="Courier New" w:cs="Courier New"/>
        </w:rPr>
        <w:t>um</w:t>
      </w:r>
    </w:p>
    <w:p w14:paraId="05A5F8B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int partial_sum = 0;</w:t>
      </w:r>
    </w:p>
    <w:p w14:paraId="4B42441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for (int i = 0; i &lt; n_elements_recieved; i++)</w:t>
      </w:r>
    </w:p>
    <w:p w14:paraId="483A1FA0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partial_sum += a2[i];</w:t>
      </w:r>
    </w:p>
    <w:p w14:paraId="78DC1769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2E7B12A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// sends the partial sum to the root process</w:t>
      </w:r>
    </w:p>
    <w:p w14:paraId="42866B27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MPI_Send(&amp;partial_sum, 1, MPI_INT,</w:t>
      </w:r>
    </w:p>
    <w:p w14:paraId="39C987A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0, 0, </w:t>
      </w:r>
      <w:r>
        <w:rPr>
          <w:rFonts w:ascii="Courier New" w:hAnsi="Courier New" w:cs="Courier New"/>
        </w:rPr>
        <w:t>MPI_COMM_WORLD);</w:t>
      </w:r>
    </w:p>
    <w:p w14:paraId="03657B91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67422D1C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70C9774A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cleans up all MPI state before exit of process</w:t>
      </w:r>
    </w:p>
    <w:p w14:paraId="7BF2563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MPI_Finalize();</w:t>
      </w:r>
    </w:p>
    <w:p w14:paraId="1AE200B4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</w:p>
    <w:p w14:paraId="6B41BDF3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0;</w:t>
      </w:r>
    </w:p>
    <w:p w14:paraId="5420F4D5" w14:textId="77777777" w:rsidR="00817F59" w:rsidRDefault="00134F0C">
      <w:pPr>
        <w:pStyle w:val="Standard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F5D7C67" w14:textId="77777777" w:rsidR="00817F59" w:rsidRDefault="00817F59">
      <w:pPr>
        <w:pStyle w:val="Standard"/>
      </w:pPr>
    </w:p>
    <w:p w14:paraId="107A39E9" w14:textId="77777777" w:rsidR="00817F59" w:rsidRDefault="00134F0C">
      <w:pPr>
        <w:pStyle w:val="Standard"/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5D72FA21" wp14:editId="1EF2998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4465801"/>
            <wp:effectExtent l="190500" t="190500" r="376054" b="372899"/>
            <wp:wrapSquare wrapText="bothSides"/>
            <wp:docPr id="8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446580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  <a:effectLst>
                      <a:outerShdw blurRad="304800" dist="139699" dir="2700000" algn="tl">
                        <a:srgbClr val="333333"/>
                      </a:outerShdw>
                    </a:effectLst>
                  </pic:spPr>
                </pic:pic>
              </a:graphicData>
            </a:graphic>
          </wp:anchor>
        </w:drawing>
      </w:r>
    </w:p>
    <w:p w14:paraId="3C0C65DA" w14:textId="77777777" w:rsidR="00817F59" w:rsidRDefault="00817F59">
      <w:pPr>
        <w:pStyle w:val="Standard"/>
      </w:pPr>
    </w:p>
    <w:p w14:paraId="42AC3D9A" w14:textId="77777777" w:rsidR="00817F59" w:rsidRDefault="00817F59">
      <w:pPr>
        <w:pStyle w:val="Standard"/>
      </w:pPr>
    </w:p>
    <w:p w14:paraId="64C41BE1" w14:textId="77777777" w:rsidR="00817F59" w:rsidRDefault="00817F59">
      <w:pPr>
        <w:pStyle w:val="Standard"/>
      </w:pPr>
    </w:p>
    <w:p w14:paraId="526E65E5" w14:textId="77777777" w:rsidR="00817F59" w:rsidRDefault="00817F59">
      <w:pPr>
        <w:pStyle w:val="Standard"/>
      </w:pPr>
    </w:p>
    <w:p w14:paraId="7047F641" w14:textId="77777777" w:rsidR="00817F59" w:rsidRDefault="00817F59">
      <w:pPr>
        <w:pStyle w:val="Standard"/>
      </w:pPr>
    </w:p>
    <w:p w14:paraId="13BF0351" w14:textId="77777777" w:rsidR="00817F59" w:rsidRDefault="00134F0C">
      <w:pPr>
        <w:pStyle w:val="Standard"/>
      </w:pPr>
      <w:r>
        <w:rPr>
          <w:b/>
          <w:bCs/>
        </w:rPr>
        <w:t>Name:</w:t>
      </w:r>
      <w:r>
        <w:t xml:space="preserve"> Shivam Tiwari</w:t>
      </w:r>
    </w:p>
    <w:p w14:paraId="21EEFCE4" w14:textId="77777777" w:rsidR="00817F59" w:rsidRDefault="00134F0C">
      <w:pPr>
        <w:pStyle w:val="Standard"/>
      </w:pPr>
      <w:r>
        <w:rPr>
          <w:b/>
          <w:bCs/>
        </w:rPr>
        <w:t>Roll No:</w:t>
      </w:r>
      <w:r>
        <w:t xml:space="preserve"> 5117060</w:t>
      </w:r>
    </w:p>
    <w:p w14:paraId="68686EB9" w14:textId="77777777" w:rsidR="00817F59" w:rsidRDefault="00134F0C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 No: 6</w:t>
      </w:r>
    </w:p>
    <w:p w14:paraId="096C9C62" w14:textId="77777777" w:rsidR="00817F59" w:rsidRDefault="00817F59">
      <w:pPr>
        <w:pStyle w:val="Standard"/>
        <w:rPr>
          <w:b/>
          <w:bCs/>
          <w:sz w:val="28"/>
          <w:szCs w:val="28"/>
        </w:rPr>
      </w:pPr>
    </w:p>
    <w:p w14:paraId="26B801AB" w14:textId="77777777" w:rsidR="00817F59" w:rsidRDefault="00134F0C">
      <w:pPr>
        <w:pStyle w:val="Standard"/>
      </w:pPr>
      <w:r>
        <w:rPr>
          <w:b/>
          <w:bCs/>
          <w:sz w:val="26"/>
          <w:szCs w:val="26"/>
        </w:rPr>
        <w:t xml:space="preserve">Aim: </w:t>
      </w:r>
      <w:r>
        <w:rPr>
          <w:sz w:val="26"/>
          <w:szCs w:val="26"/>
        </w:rPr>
        <w:t xml:space="preserve">Using directives of MPI/OpenMP implement parallel </w:t>
      </w:r>
      <w:r>
        <w:rPr>
          <w:sz w:val="26"/>
          <w:szCs w:val="26"/>
        </w:rPr>
        <w:t>programming for Hello World.</w:t>
      </w:r>
    </w:p>
    <w:p w14:paraId="7C24BB15" w14:textId="77777777" w:rsidR="00817F59" w:rsidRDefault="00817F59">
      <w:pPr>
        <w:pStyle w:val="Standard"/>
        <w:rPr>
          <w:b/>
          <w:bCs/>
          <w:sz w:val="26"/>
          <w:szCs w:val="26"/>
        </w:rPr>
      </w:pPr>
    </w:p>
    <w:p w14:paraId="282A1D26" w14:textId="77777777" w:rsidR="00817F59" w:rsidRDefault="00817F59">
      <w:pPr>
        <w:pStyle w:val="Standard"/>
      </w:pPr>
    </w:p>
    <w:p w14:paraId="72AD12D8" w14:textId="77777777" w:rsidR="00817F59" w:rsidRDefault="00817F59">
      <w:pPr>
        <w:pStyle w:val="Standard"/>
      </w:pPr>
    </w:p>
    <w:p w14:paraId="74B8D2B7" w14:textId="77777777" w:rsidR="00817F59" w:rsidRDefault="00134F0C">
      <w:pPr>
        <w:pStyle w:val="Standard"/>
      </w:pPr>
      <w:r>
        <w:rPr>
          <w:noProof/>
        </w:rPr>
        <w:drawing>
          <wp:inline distT="0" distB="0" distL="0" distR="0" wp14:anchorId="5BF9C70F" wp14:editId="18566890">
            <wp:extent cx="6030074" cy="5167631"/>
            <wp:effectExtent l="19050" t="19050" r="27826" b="13969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rcRect l="1472"/>
                    <a:stretch>
                      <a:fillRect/>
                    </a:stretch>
                  </pic:blipFill>
                  <pic:spPr>
                    <a:xfrm>
                      <a:off x="0" y="0"/>
                      <a:ext cx="6030074" cy="5167631"/>
                    </a:xfrm>
                    <a:prstGeom prst="rect">
                      <a:avLst/>
                    </a:prstGeom>
                    <a:noFill/>
                    <a:ln w="9528">
                      <a:solidFill>
                        <a:srgbClr val="4472C4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178A632" w14:textId="77777777" w:rsidR="00817F59" w:rsidRDefault="00817F59">
      <w:pPr>
        <w:pStyle w:val="Standard"/>
      </w:pPr>
    </w:p>
    <w:p w14:paraId="3C8CC5C6" w14:textId="77777777" w:rsidR="00817F59" w:rsidRDefault="00134F0C">
      <w:pPr>
        <w:pStyle w:val="Standard"/>
      </w:pPr>
      <w:r>
        <w:rPr>
          <w:rFonts w:ascii="Courier New" w:hAnsi="Courier New" w:cs="Courier New"/>
          <w:color w:val="222222"/>
          <w:shd w:val="clear" w:color="auto" w:fill="FFFFFF"/>
        </w:rPr>
        <w:t>shivam@shivam -VirtualBox:~$ cd Desktop/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shivam@shivam -VirtualBox:~/Desktop</w:t>
      </w:r>
      <w:r>
        <w:rPr>
          <w:rFonts w:ascii="Courier New" w:hAnsi="Courier New" w:cs="Courier New"/>
          <w:color w:val="222222"/>
        </w:rPr>
        <w:t xml:space="preserve"> 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shivam@shivam -VirtualBox:~/Desktop$ export OMP_NUM_THREADS=5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shivam@shivam -VirtualBox:~/Desktop$ gcc -o hello -fopenmp HelloworldOpenMP.c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shi</w:t>
      </w:r>
      <w:r>
        <w:rPr>
          <w:rFonts w:ascii="Courier New" w:hAnsi="Courier New" w:cs="Courier New"/>
          <w:color w:val="222222"/>
          <w:shd w:val="clear" w:color="auto" w:fill="FFFFFF"/>
        </w:rPr>
        <w:t>vam@shivam -VirtualBox:~/Desktop $ ./hello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Hello World... from thread = 2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Hello World... from thread = 4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Hello World... from thread = 1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Hello World... from thread = 0</w:t>
      </w:r>
      <w:r>
        <w:rPr>
          <w:rFonts w:ascii="Courier New" w:hAnsi="Courier New" w:cs="Courier New"/>
          <w:color w:val="222222"/>
        </w:rPr>
        <w:br/>
      </w:r>
      <w:r>
        <w:rPr>
          <w:rFonts w:ascii="Courier New" w:hAnsi="Courier New" w:cs="Courier New"/>
          <w:color w:val="222222"/>
          <w:shd w:val="clear" w:color="auto" w:fill="FFFFFF"/>
        </w:rPr>
        <w:t>Hello World... from thread = 3</w:t>
      </w:r>
    </w:p>
    <w:p w14:paraId="7F8C0F46" w14:textId="77777777" w:rsidR="00817F59" w:rsidRDefault="00817F59">
      <w:pPr>
        <w:pStyle w:val="Standard"/>
      </w:pPr>
    </w:p>
    <w:p w14:paraId="3B32E22C" w14:textId="77777777" w:rsidR="00817F59" w:rsidRDefault="00817F59">
      <w:pPr>
        <w:pStyle w:val="Standard"/>
      </w:pPr>
    </w:p>
    <w:sectPr w:rsidR="00817F5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E25E7" w14:textId="77777777" w:rsidR="00134F0C" w:rsidRDefault="00134F0C">
      <w:r>
        <w:separator/>
      </w:r>
    </w:p>
  </w:endnote>
  <w:endnote w:type="continuationSeparator" w:id="0">
    <w:p w14:paraId="0D773DBD" w14:textId="77777777" w:rsidR="00134F0C" w:rsidRDefault="00134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beration Mono">
    <w:altName w:val="Calibri"/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72E8" w14:textId="77777777" w:rsidR="00134F0C" w:rsidRDefault="00134F0C">
      <w:r>
        <w:rPr>
          <w:color w:val="000000"/>
        </w:rPr>
        <w:separator/>
      </w:r>
    </w:p>
  </w:footnote>
  <w:footnote w:type="continuationSeparator" w:id="0">
    <w:p w14:paraId="311E2D29" w14:textId="77777777" w:rsidR="00134F0C" w:rsidRDefault="00134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17F59"/>
    <w:rsid w:val="00134F0C"/>
    <w:rsid w:val="00817F59"/>
    <w:rsid w:val="00A50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8B21"/>
  <w15:docId w15:val="{A7ED9036-E754-4214-942A-4A8B2BA5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character" w:customStyle="1" w:styleId="SourceText">
    <w:name w:val="Source Text"/>
    <w:rPr>
      <w:rFonts w:ascii="Liberation Mono" w:eastAsia="DejaVu Sans Mono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1821</Words>
  <Characters>10384</Characters>
  <Application>Microsoft Office Word</Application>
  <DocSecurity>0</DocSecurity>
  <Lines>86</Lines>
  <Paragraphs>24</Paragraphs>
  <ScaleCrop>false</ScaleCrop>
  <Company/>
  <LinksUpToDate>false</LinksUpToDate>
  <CharactersWithSpaces>12181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 Tiwari</cp:lastModifiedBy>
  <cp:revision>2</cp:revision>
  <cp:lastPrinted>2021-05-10T05:56:00Z</cp:lastPrinted>
  <dcterms:created xsi:type="dcterms:W3CDTF">2021-05-10T05:59:00Z</dcterms:created>
  <dcterms:modified xsi:type="dcterms:W3CDTF">2021-05-10T05:59:00Z</dcterms:modified>
</cp:coreProperties>
</file>